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14013" w:rsidRPr="00C96F8E" w:rsidRDefault="00914013" w:rsidP="00C96F8E">
      <w:pPr>
        <w:pStyle w:val="BodyText"/>
        <w:spacing w:line="360" w:lineRule="auto"/>
        <w:rPr>
          <w:rFonts w:ascii="Times New Roman" w:hAnsi="Times New Roman"/>
          <w:sz w:val="32"/>
        </w:rPr>
      </w:pPr>
      <w:bookmarkStart w:id="0" w:name="_Hlk536497256"/>
      <w:bookmarkEnd w:id="0"/>
      <w:r w:rsidRPr="00564FD7">
        <w:rPr>
          <w:rFonts w:ascii="Times New Roman" w:hAnsi="Times New Roman"/>
          <w:b/>
          <w:sz w:val="32"/>
        </w:rPr>
        <w:t>Univerzitet u Beogradu – Elektrotehnički fakultet</w:t>
      </w:r>
      <w:r w:rsidRPr="00CB2AF7">
        <w:rPr>
          <w:rFonts w:ascii="Times New Roman" w:hAnsi="Times New Roman"/>
          <w:sz w:val="32"/>
        </w:rPr>
        <w:br/>
      </w:r>
      <w:r w:rsidR="00C96F8E" w:rsidRPr="00C96F8E">
        <w:rPr>
          <w:rFonts w:ascii="Times New Roman" w:hAnsi="Times New Roman"/>
          <w:b/>
          <w:i/>
          <w:sz w:val="32"/>
        </w:rPr>
        <w:t>Odsek za softversko inženjerstvo</w:t>
      </w:r>
    </w:p>
    <w:p w:rsidR="000A4B0E" w:rsidRPr="00FA2C34" w:rsidRDefault="000A4B0E" w:rsidP="000A4B0E">
      <w:pPr>
        <w:spacing w:line="360" w:lineRule="auto"/>
        <w:rPr>
          <w:sz w:val="32"/>
          <w:szCs w:val="32"/>
        </w:rPr>
      </w:pPr>
    </w:p>
    <w:p w:rsidR="00C96F8E" w:rsidRPr="0095793D" w:rsidRDefault="00914013" w:rsidP="0095793D">
      <w:pPr>
        <w:spacing w:line="360" w:lineRule="auto"/>
        <w:jc w:val="center"/>
        <w:rPr>
          <w:sz w:val="32"/>
          <w:szCs w:val="32"/>
        </w:rPr>
      </w:pPr>
      <w:r>
        <w:rPr>
          <w:noProof/>
        </w:rPr>
        <w:drawing>
          <wp:inline distT="0" distB="0" distL="0" distR="0">
            <wp:extent cx="1196340" cy="1397595"/>
            <wp:effectExtent l="0" t="0" r="0" b="0"/>
            <wp:docPr id="33" name="Picture 33" descr="Резултат слика за elektrotehnicki fakult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Резултат слика за elektrotehnicki fakulte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61919" cy="14742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5793D" w:rsidRDefault="00C96F8E" w:rsidP="0095793D">
      <w:pPr>
        <w:keepNext/>
        <w:spacing w:before="240"/>
        <w:jc w:val="center"/>
        <w:outlineLvl w:val="4"/>
        <w:rPr>
          <w:b/>
          <w:sz w:val="80"/>
          <w:szCs w:val="80"/>
        </w:rPr>
      </w:pPr>
      <w:r w:rsidRPr="00C96F8E">
        <w:rPr>
          <w:b/>
          <w:sz w:val="80"/>
          <w:szCs w:val="80"/>
        </w:rPr>
        <w:t>PODSTANARODAVAC</w:t>
      </w:r>
    </w:p>
    <w:p w:rsidR="0095793D" w:rsidRDefault="0095793D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Specifikacija scenarija upotrebe funkcionalnosti</w:t>
      </w:r>
      <w:r w:rsidR="00F21C95">
        <w:rPr>
          <w:b/>
          <w:sz w:val="40"/>
          <w:szCs w:val="80"/>
        </w:rPr>
        <w:t>:</w:t>
      </w:r>
    </w:p>
    <w:p w:rsidR="0095793D" w:rsidRPr="0095793D" w:rsidRDefault="00F21C95" w:rsidP="0095793D">
      <w:pPr>
        <w:keepNext/>
        <w:spacing w:before="240"/>
        <w:jc w:val="center"/>
        <w:outlineLvl w:val="4"/>
        <w:rPr>
          <w:b/>
          <w:sz w:val="40"/>
          <w:szCs w:val="80"/>
        </w:rPr>
      </w:pPr>
      <w:r>
        <w:rPr>
          <w:b/>
          <w:sz w:val="40"/>
          <w:szCs w:val="80"/>
        </w:rPr>
        <w:t>S</w:t>
      </w:r>
      <w:r w:rsidR="00516694">
        <w:rPr>
          <w:b/>
          <w:sz w:val="40"/>
          <w:szCs w:val="80"/>
        </w:rPr>
        <w:t>klapanje Ugovora o izdavanju stana</w:t>
      </w:r>
    </w:p>
    <w:p w:rsidR="00812951" w:rsidRPr="00812951" w:rsidRDefault="00812951" w:rsidP="00914013">
      <w:pPr>
        <w:keepNext/>
        <w:spacing w:before="240"/>
        <w:jc w:val="center"/>
        <w:outlineLvl w:val="4"/>
        <w:rPr>
          <w:b/>
          <w:sz w:val="10"/>
          <w:szCs w:val="10"/>
        </w:rPr>
      </w:pPr>
    </w:p>
    <w:p w:rsidR="000A4B0E" w:rsidRPr="00812951" w:rsidRDefault="00812951" w:rsidP="00812951">
      <w:pPr>
        <w:spacing w:line="360" w:lineRule="auto"/>
        <w:jc w:val="center"/>
        <w:rPr>
          <w:sz w:val="16"/>
          <w:szCs w:val="16"/>
        </w:rPr>
      </w:pPr>
      <w:r>
        <w:rPr>
          <w:noProof/>
        </w:rPr>
        <w:drawing>
          <wp:inline distT="0" distB="0" distL="0" distR="0">
            <wp:extent cx="2857500" cy="2022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12951" w:rsidRPr="00BE23F1" w:rsidRDefault="00812951" w:rsidP="000A4B0E">
      <w:pPr>
        <w:tabs>
          <w:tab w:val="center" w:pos="1843"/>
          <w:tab w:val="center" w:pos="6946"/>
        </w:tabs>
        <w:spacing w:line="360" w:lineRule="auto"/>
        <w:rPr>
          <w:sz w:val="36"/>
          <w:szCs w:val="36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996"/>
        <w:gridCol w:w="2997"/>
        <w:gridCol w:w="2997"/>
      </w:tblGrid>
      <w:tr w:rsidR="00C96F8E" w:rsidTr="00C96F8E">
        <w:trPr>
          <w:trHeight w:val="860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  <w:tr w:rsidR="00C96F8E" w:rsidTr="00C96F8E">
        <w:trPr>
          <w:trHeight w:val="843"/>
        </w:trPr>
        <w:tc>
          <w:tcPr>
            <w:tcW w:w="2996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  <w:tc>
          <w:tcPr>
            <w:tcW w:w="2997" w:type="dxa"/>
            <w:vAlign w:val="center"/>
          </w:tcPr>
          <w:p w:rsidR="00C96F8E" w:rsidRPr="00C96F8E" w:rsidRDefault="007A32DA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  <w:r w:rsidRPr="00C96F8E">
              <w:rPr>
                <w:sz w:val="34"/>
                <w:szCs w:val="34"/>
              </w:rPr>
              <w:t>Boško Ćurčin</w:t>
            </w:r>
          </w:p>
        </w:tc>
        <w:tc>
          <w:tcPr>
            <w:tcW w:w="2997" w:type="dxa"/>
            <w:vAlign w:val="center"/>
          </w:tcPr>
          <w:p w:rsidR="00C96F8E" w:rsidRPr="00C96F8E" w:rsidRDefault="00C96F8E" w:rsidP="00C96F8E">
            <w:pPr>
              <w:spacing w:line="360" w:lineRule="auto"/>
              <w:jc w:val="center"/>
              <w:rPr>
                <w:sz w:val="34"/>
                <w:szCs w:val="34"/>
              </w:rPr>
            </w:pPr>
          </w:p>
        </w:tc>
      </w:tr>
    </w:tbl>
    <w:p w:rsidR="00812951" w:rsidRDefault="00812951" w:rsidP="008B10AA">
      <w:pPr>
        <w:spacing w:line="360" w:lineRule="auto"/>
        <w:jc w:val="center"/>
        <w:rPr>
          <w:sz w:val="8"/>
          <w:szCs w:val="8"/>
        </w:rPr>
      </w:pPr>
    </w:p>
    <w:p w:rsid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8B10AA" w:rsidRPr="008B10AA" w:rsidRDefault="008B10AA" w:rsidP="008B10AA">
      <w:pPr>
        <w:spacing w:line="360" w:lineRule="auto"/>
        <w:jc w:val="center"/>
        <w:rPr>
          <w:sz w:val="8"/>
          <w:szCs w:val="8"/>
        </w:rPr>
      </w:pPr>
    </w:p>
    <w:p w:rsidR="0052563C" w:rsidRDefault="00BE23F1" w:rsidP="00A01401">
      <w:pPr>
        <w:spacing w:line="360" w:lineRule="auto"/>
        <w:ind w:left="2160" w:firstLine="720"/>
        <w:rPr>
          <w:sz w:val="28"/>
          <w:szCs w:val="28"/>
        </w:rPr>
      </w:pPr>
      <w:r>
        <w:rPr>
          <w:sz w:val="28"/>
          <w:szCs w:val="28"/>
        </w:rPr>
        <w:t xml:space="preserve">Beograd, </w:t>
      </w:r>
      <w:r w:rsidR="00C96F8E">
        <w:rPr>
          <w:sz w:val="28"/>
          <w:szCs w:val="28"/>
        </w:rPr>
        <w:t>mart</w:t>
      </w:r>
      <w:r>
        <w:rPr>
          <w:sz w:val="28"/>
          <w:szCs w:val="28"/>
        </w:rPr>
        <w:t xml:space="preserve"> 201</w:t>
      </w:r>
      <w:r w:rsidR="00914013">
        <w:rPr>
          <w:sz w:val="28"/>
          <w:szCs w:val="28"/>
        </w:rPr>
        <w:t>9</w:t>
      </w:r>
      <w:r>
        <w:rPr>
          <w:sz w:val="28"/>
          <w:szCs w:val="28"/>
        </w:rPr>
        <w:t>. god.</w:t>
      </w:r>
      <w:r w:rsidR="000A4B0E" w:rsidRPr="00FA2C34">
        <w:rPr>
          <w:sz w:val="28"/>
          <w:szCs w:val="28"/>
        </w:rPr>
        <w:t xml:space="preserve"> </w:t>
      </w:r>
    </w:p>
    <w:p w:rsidR="0095793D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p w:rsidR="0095793D" w:rsidRPr="00BE23F1" w:rsidRDefault="0095793D" w:rsidP="00A01401">
      <w:pPr>
        <w:spacing w:line="360" w:lineRule="auto"/>
        <w:ind w:left="2160" w:firstLine="720"/>
        <w:rPr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42"/>
        <w:gridCol w:w="2499"/>
        <w:gridCol w:w="2326"/>
        <w:gridCol w:w="2321"/>
      </w:tblGrid>
      <w:tr w:rsidR="005C4E34" w:rsidTr="005C4E34">
        <w:tc>
          <w:tcPr>
            <w:tcW w:w="2155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Datum</w:t>
            </w:r>
          </w:p>
        </w:tc>
        <w:tc>
          <w:tcPr>
            <w:tcW w:w="2519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Verzija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Opis</w:t>
            </w:r>
          </w:p>
        </w:tc>
        <w:tc>
          <w:tcPr>
            <w:tcW w:w="2338" w:type="dxa"/>
            <w:shd w:val="clear" w:color="auto" w:fill="AEAAAA" w:themeFill="background2" w:themeFillShade="BF"/>
          </w:tcPr>
          <w:p w:rsidR="005C4E34" w:rsidRPr="00CA29AE" w:rsidRDefault="005C4E34" w:rsidP="005406A5">
            <w:pPr>
              <w:jc w:val="center"/>
            </w:pPr>
            <w:r w:rsidRPr="00CA29AE">
              <w:t>Autor</w:t>
            </w:r>
          </w:p>
        </w:tc>
      </w:tr>
      <w:tr w:rsidR="005C4E34" w:rsidTr="005406A5">
        <w:tc>
          <w:tcPr>
            <w:tcW w:w="2155" w:type="dxa"/>
          </w:tcPr>
          <w:p w:rsidR="005C4E34" w:rsidRDefault="0095793D" w:rsidP="005406A5">
            <w:pPr>
              <w:jc w:val="center"/>
            </w:pPr>
            <w:r>
              <w:t>10</w:t>
            </w:r>
            <w:r w:rsidR="005C4E34">
              <w:t>.03.19.</w:t>
            </w: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  <w:r>
              <w:t>1.0</w:t>
            </w: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Prvobitna verzija</w:t>
            </w:r>
          </w:p>
          <w:p w:rsidR="005C4E34" w:rsidRPr="002C7D1F" w:rsidRDefault="005C4E34" w:rsidP="005406A5">
            <w:pPr>
              <w:jc w:val="center"/>
              <w:rPr>
                <w:sz w:val="18"/>
              </w:rPr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  <w:r>
              <w:t>Boško Ćurčiin</w:t>
            </w:r>
          </w:p>
          <w:p w:rsidR="005C4E34" w:rsidRDefault="005C4E34" w:rsidP="005406A5">
            <w:pPr>
              <w:jc w:val="center"/>
            </w:pPr>
          </w:p>
        </w:tc>
      </w:tr>
      <w:tr w:rsidR="005C4E34" w:rsidTr="005406A5">
        <w:tc>
          <w:tcPr>
            <w:tcW w:w="2155" w:type="dxa"/>
          </w:tcPr>
          <w:p w:rsidR="005C4E34" w:rsidRDefault="00F5745C" w:rsidP="005406A5">
            <w:pPr>
              <w:jc w:val="center"/>
            </w:pPr>
            <w:r>
              <w:t>05.06.19.</w:t>
            </w:r>
          </w:p>
        </w:tc>
        <w:tc>
          <w:tcPr>
            <w:tcW w:w="2519" w:type="dxa"/>
          </w:tcPr>
          <w:p w:rsidR="005C4E34" w:rsidRDefault="00F5745C" w:rsidP="005406A5">
            <w:pPr>
              <w:jc w:val="center"/>
            </w:pPr>
            <w:r>
              <w:t>1.1</w:t>
            </w:r>
          </w:p>
        </w:tc>
        <w:tc>
          <w:tcPr>
            <w:tcW w:w="2338" w:type="dxa"/>
          </w:tcPr>
          <w:p w:rsidR="005C4E34" w:rsidRDefault="00F5745C" w:rsidP="005406A5">
            <w:pPr>
              <w:jc w:val="center"/>
            </w:pPr>
            <w:r>
              <w:t>Usklađeno sa aplikacijom</w:t>
            </w:r>
          </w:p>
        </w:tc>
        <w:tc>
          <w:tcPr>
            <w:tcW w:w="2338" w:type="dxa"/>
          </w:tcPr>
          <w:p w:rsidR="005C4E34" w:rsidRDefault="00F5745C" w:rsidP="005406A5">
            <w:pPr>
              <w:jc w:val="center"/>
            </w:pPr>
            <w:r>
              <w:t>Boško Ćurčin</w:t>
            </w:r>
          </w:p>
        </w:tc>
      </w:tr>
      <w:tr w:rsidR="005C4E34" w:rsidTr="005406A5">
        <w:tc>
          <w:tcPr>
            <w:tcW w:w="2155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519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  <w:tc>
          <w:tcPr>
            <w:tcW w:w="2338" w:type="dxa"/>
          </w:tcPr>
          <w:p w:rsidR="005C4E34" w:rsidRDefault="005C4E34" w:rsidP="005406A5">
            <w:pPr>
              <w:jc w:val="center"/>
            </w:pPr>
          </w:p>
        </w:tc>
      </w:tr>
    </w:tbl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Pr="00875E97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730896">
      <w:pPr>
        <w:spacing w:line="360" w:lineRule="auto"/>
        <w:jc w:val="center"/>
        <w:rPr>
          <w:sz w:val="56"/>
          <w:szCs w:val="56"/>
        </w:rPr>
      </w:pPr>
    </w:p>
    <w:p w:rsidR="005C4E34" w:rsidRDefault="005C4E34" w:rsidP="005C4E34">
      <w:pPr>
        <w:spacing w:line="360" w:lineRule="auto"/>
        <w:rPr>
          <w:sz w:val="56"/>
          <w:szCs w:val="56"/>
        </w:rPr>
      </w:pPr>
    </w:p>
    <w:p w:rsidR="00730896" w:rsidRPr="00A01401" w:rsidRDefault="003E224B" w:rsidP="00730896">
      <w:pPr>
        <w:spacing w:line="360" w:lineRule="auto"/>
        <w:jc w:val="center"/>
        <w:rPr>
          <w:b/>
          <w:sz w:val="56"/>
          <w:szCs w:val="56"/>
        </w:rPr>
      </w:pPr>
      <w:r w:rsidRPr="00A01401">
        <w:rPr>
          <w:b/>
          <w:sz w:val="56"/>
          <w:szCs w:val="56"/>
        </w:rPr>
        <w:t>S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D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R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Ž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A</w:t>
      </w:r>
      <w:r w:rsidR="008E70E4" w:rsidRPr="00A01401">
        <w:rPr>
          <w:b/>
          <w:sz w:val="56"/>
          <w:szCs w:val="56"/>
        </w:rPr>
        <w:t xml:space="preserve"> </w:t>
      </w:r>
      <w:r w:rsidRPr="00A01401">
        <w:rPr>
          <w:b/>
          <w:sz w:val="56"/>
          <w:szCs w:val="56"/>
        </w:rPr>
        <w:t>J</w:t>
      </w:r>
    </w:p>
    <w:bookmarkStart w:id="1" w:name="_Toc449835746" w:displacedByCustomXml="next"/>
    <w:sdt>
      <w:sdtPr>
        <w:rPr>
          <w:rFonts w:ascii="Times New Roman" w:eastAsia="Times New Roman" w:hAnsi="Times New Roman" w:cs="Times New Roman"/>
          <w:color w:val="auto"/>
          <w:sz w:val="24"/>
          <w:szCs w:val="24"/>
        </w:rPr>
        <w:id w:val="-186299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AD766B" w:rsidRDefault="00AD766B">
          <w:pPr>
            <w:pStyle w:val="TOCHeading"/>
          </w:pPr>
        </w:p>
        <w:p w:rsidR="00EA6460" w:rsidRDefault="00AD766B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642338" w:history="1">
            <w:r w:rsidR="00EA6460" w:rsidRPr="00437009">
              <w:rPr>
                <w:rStyle w:val="Hyperlink"/>
                <w:noProof/>
              </w:rPr>
              <w:t>1.</w:t>
            </w:r>
            <w:r w:rsidR="00EA6460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EA6460" w:rsidRPr="00437009">
              <w:rPr>
                <w:rStyle w:val="Hyperlink"/>
                <w:noProof/>
              </w:rPr>
              <w:t>UVOD</w:t>
            </w:r>
            <w:r w:rsidR="00EA6460">
              <w:rPr>
                <w:noProof/>
                <w:webHidden/>
              </w:rPr>
              <w:tab/>
            </w:r>
            <w:r w:rsidR="00EA6460">
              <w:rPr>
                <w:noProof/>
                <w:webHidden/>
              </w:rPr>
              <w:fldChar w:fldCharType="begin"/>
            </w:r>
            <w:r w:rsidR="00EA6460">
              <w:rPr>
                <w:noProof/>
                <w:webHidden/>
              </w:rPr>
              <w:instrText xml:space="preserve"> PAGEREF _Toc10642338 \h </w:instrText>
            </w:r>
            <w:r w:rsidR="00EA6460">
              <w:rPr>
                <w:noProof/>
                <w:webHidden/>
              </w:rPr>
            </w:r>
            <w:r w:rsidR="00EA6460">
              <w:rPr>
                <w:noProof/>
                <w:webHidden/>
              </w:rPr>
              <w:fldChar w:fldCharType="separate"/>
            </w:r>
            <w:r w:rsidR="00EA6460">
              <w:rPr>
                <w:noProof/>
                <w:webHidden/>
              </w:rPr>
              <w:t>4</w:t>
            </w:r>
            <w:r w:rsidR="00EA6460"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39" w:history="1">
            <w:r w:rsidRPr="00437009">
              <w:rPr>
                <w:rStyle w:val="Hyperlink"/>
                <w:noProof/>
              </w:rPr>
              <w:t>1.1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Rezime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0" w:history="1">
            <w:r w:rsidRPr="00437009">
              <w:rPr>
                <w:rStyle w:val="Hyperlink"/>
                <w:noProof/>
              </w:rPr>
              <w:t>1.2    Namena dokumenta i ciljne grupe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1"/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1" w:history="1">
            <w:r w:rsidRPr="00437009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SCENARIO Sklapanja ugovora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2" w:history="1">
            <w:r w:rsidRPr="00437009">
              <w:rPr>
                <w:rStyle w:val="Hyperlink"/>
                <w:noProof/>
              </w:rPr>
              <w:t>2.1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Kratak 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3" w:history="1">
            <w:r w:rsidRPr="00437009">
              <w:rPr>
                <w:rStyle w:val="Hyperlink"/>
                <w:noProof/>
              </w:rPr>
              <w:t xml:space="preserve">2.2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Tok događaja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rPr>
              <w:rStyle w:val="Hyperlink"/>
              <w:noProof/>
            </w:rPr>
            <w:t xml:space="preserve">     </w:t>
          </w:r>
          <w:bookmarkStart w:id="2" w:name="_GoBack"/>
          <w:bookmarkEnd w:id="2"/>
          <w:r w:rsidRPr="00437009">
            <w:rPr>
              <w:rStyle w:val="Hyperlink"/>
              <w:noProof/>
            </w:rPr>
            <w:fldChar w:fldCharType="begin"/>
          </w:r>
          <w:r w:rsidRPr="00437009">
            <w:rPr>
              <w:rStyle w:val="Hyperlink"/>
              <w:noProof/>
            </w:rPr>
            <w:instrText xml:space="preserve"> </w:instrText>
          </w:r>
          <w:r>
            <w:rPr>
              <w:noProof/>
            </w:rPr>
            <w:instrText>HYPERLINK \l "_Toc10642344"</w:instrText>
          </w:r>
          <w:r w:rsidRPr="00437009">
            <w:rPr>
              <w:rStyle w:val="Hyperlink"/>
              <w:noProof/>
            </w:rPr>
            <w:instrText xml:space="preserve"> </w:instrText>
          </w:r>
          <w:r w:rsidRPr="00437009">
            <w:rPr>
              <w:rStyle w:val="Hyperlink"/>
              <w:noProof/>
            </w:rPr>
          </w:r>
          <w:r w:rsidRPr="00437009">
            <w:rPr>
              <w:rStyle w:val="Hyperlink"/>
              <w:noProof/>
            </w:rPr>
            <w:fldChar w:fldCharType="separate"/>
          </w:r>
          <w:r w:rsidRPr="00437009">
            <w:rPr>
              <w:rStyle w:val="Hyperlink"/>
              <w:noProof/>
            </w:rPr>
            <w:t>2.2.1 Podstanar generiše Ugovor o zakupu stana</w:t>
          </w:r>
          <w:r>
            <w:rPr>
              <w:noProof/>
              <w:webHidden/>
            </w:rPr>
            <w:tab/>
          </w:r>
          <w:r>
            <w:rPr>
              <w:noProof/>
              <w:webHidden/>
            </w:rPr>
            <w:fldChar w:fldCharType="begin"/>
          </w:r>
          <w:r>
            <w:rPr>
              <w:noProof/>
              <w:webHidden/>
            </w:rPr>
            <w:instrText xml:space="preserve"> PAGEREF _Toc10642344 \h </w:instrText>
          </w:r>
          <w:r>
            <w:rPr>
              <w:noProof/>
              <w:webHidden/>
            </w:rPr>
          </w:r>
          <w:r>
            <w:rPr>
              <w:noProof/>
              <w:webHidden/>
            </w:rPr>
            <w:fldChar w:fldCharType="separate"/>
          </w:r>
          <w:r>
            <w:rPr>
              <w:noProof/>
              <w:webHidden/>
            </w:rPr>
            <w:t>4</w:t>
          </w:r>
          <w:r>
            <w:rPr>
              <w:noProof/>
              <w:webHidden/>
            </w:rPr>
            <w:fldChar w:fldCharType="end"/>
          </w:r>
          <w:r w:rsidRPr="00437009">
            <w:rPr>
              <w:rStyle w:val="Hyperlink"/>
              <w:noProof/>
            </w:rPr>
            <w:fldChar w:fldCharType="end"/>
          </w:r>
        </w:p>
        <w:p w:rsidR="00EA6460" w:rsidRDefault="00EA64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5" w:history="1">
            <w:r w:rsidRPr="00437009">
              <w:rPr>
                <w:rStyle w:val="Hyperlink"/>
                <w:noProof/>
              </w:rPr>
              <w:t xml:space="preserve">2.3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Posebni zahtevi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6" w:history="1">
            <w:r w:rsidRPr="00437009">
              <w:rPr>
                <w:rStyle w:val="Hyperlink"/>
                <w:noProof/>
              </w:rPr>
              <w:t xml:space="preserve">2.4 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Preduslovi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A6460" w:rsidRDefault="00EA6460">
          <w:pPr>
            <w:pStyle w:val="TOC2"/>
            <w:tabs>
              <w:tab w:val="left" w:pos="880"/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0642347" w:history="1">
            <w:r w:rsidRPr="00437009">
              <w:rPr>
                <w:rStyle w:val="Hyperlink"/>
                <w:noProof/>
              </w:rPr>
              <w:t>2.5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437009">
              <w:rPr>
                <w:rStyle w:val="Hyperlink"/>
                <w:noProof/>
              </w:rPr>
              <w:t>Posledice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_Toc10642347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D766B" w:rsidRDefault="00AD766B">
          <w:r>
            <w:rPr>
              <w:b/>
              <w:bCs/>
              <w:noProof/>
            </w:rPr>
            <w:fldChar w:fldCharType="end"/>
          </w:r>
        </w:p>
      </w:sdtContent>
    </w:sdt>
    <w:p w:rsidR="00730896" w:rsidRPr="00A01401" w:rsidRDefault="00730896" w:rsidP="00985928">
      <w:pPr>
        <w:pStyle w:val="Heading1"/>
        <w:rPr>
          <w:bCs w:val="0"/>
          <w:caps w:val="0"/>
        </w:rPr>
      </w:pPr>
    </w:p>
    <w:p w:rsidR="0006325E" w:rsidRDefault="0006325E" w:rsidP="0006325E"/>
    <w:p w:rsidR="0006325E" w:rsidRPr="0006325E" w:rsidRDefault="0006325E" w:rsidP="0006325E"/>
    <w:bookmarkEnd w:id="1"/>
    <w:p w:rsidR="00730896" w:rsidRDefault="00730896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>
      <w:pPr>
        <w:rPr>
          <w:rFonts w:cs="Arial"/>
          <w:b/>
          <w:kern w:val="32"/>
          <w:sz w:val="44"/>
          <w:szCs w:val="32"/>
        </w:rPr>
      </w:pPr>
    </w:p>
    <w:p w:rsidR="008829FC" w:rsidRDefault="008829FC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564FD7" w:rsidRDefault="00564FD7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9E3504" w:rsidRDefault="009E3504" w:rsidP="00FA2C34">
      <w:pPr>
        <w:rPr>
          <w:rFonts w:cs="Arial"/>
          <w:b/>
          <w:kern w:val="32"/>
          <w:sz w:val="44"/>
          <w:szCs w:val="32"/>
        </w:rPr>
      </w:pPr>
    </w:p>
    <w:p w:rsidR="0030200B" w:rsidRDefault="0030200B" w:rsidP="00FA2C34"/>
    <w:p w:rsidR="00034394" w:rsidRDefault="0097387D" w:rsidP="00422EB9">
      <w:pPr>
        <w:pStyle w:val="Heading1"/>
        <w:rPr>
          <w:bCs w:val="0"/>
          <w:caps w:val="0"/>
        </w:rPr>
      </w:pPr>
      <w:bookmarkStart w:id="3" w:name="_Toc10642338"/>
      <w:r>
        <w:rPr>
          <w:bCs w:val="0"/>
          <w:caps w:val="0"/>
        </w:rPr>
        <w:t>1.</w:t>
      </w:r>
      <w:r>
        <w:rPr>
          <w:bCs w:val="0"/>
          <w:caps w:val="0"/>
        </w:rPr>
        <w:tab/>
      </w:r>
      <w:r w:rsidR="00812951">
        <w:rPr>
          <w:bCs w:val="0"/>
          <w:caps w:val="0"/>
        </w:rPr>
        <w:t>UVOD</w:t>
      </w:r>
      <w:bookmarkEnd w:id="3"/>
    </w:p>
    <w:p w:rsidR="00914013" w:rsidRDefault="00422EB9" w:rsidP="00E43698">
      <w:pPr>
        <w:pStyle w:val="Heading2"/>
        <w:numPr>
          <w:ilvl w:val="1"/>
          <w:numId w:val="1"/>
        </w:numPr>
      </w:pPr>
      <w:bookmarkStart w:id="4" w:name="_Toc10642339"/>
      <w:r>
        <w:t>Rezime</w:t>
      </w:r>
      <w:bookmarkEnd w:id="4"/>
    </w:p>
    <w:p w:rsidR="00894D31" w:rsidRPr="00894D31" w:rsidRDefault="00894D31" w:rsidP="00894D31">
      <w:pPr>
        <w:keepNext/>
        <w:framePr w:dropCap="drop" w:lines="3" w:wrap="around" w:vAnchor="text" w:hAnchor="page" w:x="1727" w:y="25"/>
        <w:spacing w:line="827" w:lineRule="exact"/>
        <w:ind w:firstLine="720"/>
        <w:jc w:val="both"/>
        <w:textAlignment w:val="baseline"/>
        <w:rPr>
          <w:position w:val="-11"/>
          <w:sz w:val="72"/>
          <w:szCs w:val="110"/>
        </w:rPr>
      </w:pPr>
      <w:r w:rsidRPr="00894D31">
        <w:rPr>
          <w:position w:val="-11"/>
          <w:sz w:val="72"/>
          <w:szCs w:val="110"/>
        </w:rPr>
        <w:t>D</w:t>
      </w:r>
    </w:p>
    <w:p w:rsidR="00812951" w:rsidRDefault="00812951" w:rsidP="00812951"/>
    <w:p w:rsidR="00097E4B" w:rsidRDefault="00422EB9" w:rsidP="00097E4B">
      <w:pPr>
        <w:jc w:val="both"/>
      </w:pPr>
      <w:r>
        <w:t xml:space="preserve">efinisanje scenarija upotrebe </w:t>
      </w:r>
      <w:r w:rsidR="00833EF3">
        <w:t xml:space="preserve">funkcionalnosti </w:t>
      </w:r>
      <w:r w:rsidR="00516694">
        <w:rPr>
          <w:i/>
        </w:rPr>
        <w:t>Sklapanje Ugovora o zakupu stana</w:t>
      </w:r>
      <w:r w:rsidR="00833EF3">
        <w:t>, sa primercima odgovaraju</w:t>
      </w:r>
      <w:r w:rsidR="00833EF3">
        <w:rPr>
          <w:lang w:val="sr-Latn-RS"/>
        </w:rPr>
        <w:t>ćih html stranica</w:t>
      </w:r>
      <w:r w:rsidR="00812951" w:rsidRPr="00812951">
        <w:t>.</w:t>
      </w:r>
    </w:p>
    <w:p w:rsidR="00097E4B" w:rsidRDefault="00097E4B" w:rsidP="00097E4B">
      <w:pPr>
        <w:jc w:val="both"/>
      </w:pPr>
    </w:p>
    <w:p w:rsidR="00886640" w:rsidRPr="00886640" w:rsidRDefault="00886640" w:rsidP="00E43698">
      <w:pPr>
        <w:pStyle w:val="ListParagraph"/>
        <w:numPr>
          <w:ilvl w:val="0"/>
          <w:numId w:val="2"/>
        </w:numPr>
        <w:jc w:val="both"/>
        <w:rPr>
          <w:b/>
          <w:i/>
          <w:vanish/>
          <w:sz w:val="32"/>
        </w:rPr>
      </w:pPr>
    </w:p>
    <w:p w:rsidR="00097E4B" w:rsidRDefault="00293477" w:rsidP="00AD766B">
      <w:pPr>
        <w:pStyle w:val="Heading2"/>
      </w:pPr>
      <w:bookmarkStart w:id="5" w:name="_Toc10642340"/>
      <w:r>
        <w:t xml:space="preserve">1.2 </w:t>
      </w:r>
      <w:r w:rsidR="009E7A89">
        <w:t xml:space="preserve">   </w:t>
      </w:r>
      <w:r w:rsidR="00886640" w:rsidRPr="00886640">
        <w:t>Namena dokumenta i ciljne grupe</w:t>
      </w:r>
      <w:bookmarkEnd w:id="5"/>
    </w:p>
    <w:p w:rsidR="006D27E4" w:rsidRDefault="006D27E4" w:rsidP="00886640">
      <w:pPr>
        <w:rPr>
          <w:b/>
          <w:i/>
          <w:sz w:val="32"/>
        </w:rPr>
      </w:pPr>
    </w:p>
    <w:p w:rsidR="006D27E4" w:rsidRPr="006D27E4" w:rsidRDefault="006D27E4" w:rsidP="006D27E4">
      <w:pPr>
        <w:keepNext/>
        <w:framePr w:dropCap="drop" w:lines="2" w:wrap="around" w:vAnchor="text" w:hAnchor="text"/>
        <w:spacing w:line="551" w:lineRule="exact"/>
        <w:ind w:left="720"/>
        <w:jc w:val="both"/>
        <w:textAlignment w:val="baseline"/>
        <w:rPr>
          <w:position w:val="-5"/>
          <w:sz w:val="67"/>
        </w:rPr>
      </w:pPr>
      <w:r w:rsidRPr="006D27E4">
        <w:rPr>
          <w:position w:val="-5"/>
          <w:sz w:val="67"/>
        </w:rPr>
        <w:t>O</w:t>
      </w:r>
    </w:p>
    <w:p w:rsidR="00CF068D" w:rsidRDefault="00293477" w:rsidP="000C644D">
      <w:pPr>
        <w:ind w:left="720"/>
        <w:jc w:val="both"/>
      </w:pPr>
      <w:r>
        <w:t>vaj document će koristiti svi članovi projektnog tima u razvoju projekta i testiranju, a može se koristiti i pri pisanju upustva za upotrebu</w:t>
      </w:r>
    </w:p>
    <w:p w:rsidR="000C644D" w:rsidRDefault="000C644D" w:rsidP="000C644D">
      <w:pPr>
        <w:ind w:left="720"/>
        <w:jc w:val="both"/>
      </w:pPr>
    </w:p>
    <w:p w:rsidR="00812951" w:rsidRDefault="002A3A8C" w:rsidP="00812951">
      <w:pPr>
        <w:pStyle w:val="Heading1"/>
      </w:pPr>
      <w:bookmarkStart w:id="6" w:name="_Toc10642341"/>
      <w:r>
        <w:t>2</w:t>
      </w:r>
      <w:r w:rsidR="00812951">
        <w:t>.</w:t>
      </w:r>
      <w:r w:rsidR="00812951">
        <w:tab/>
      </w:r>
      <w:r>
        <w:t xml:space="preserve">SCENARIO </w:t>
      </w:r>
      <w:r w:rsidR="00DB4C1C">
        <w:t>Sklapanja ugovora</w:t>
      </w:r>
      <w:bookmarkEnd w:id="6"/>
    </w:p>
    <w:p w:rsidR="00812951" w:rsidRDefault="00812951" w:rsidP="009E7A89"/>
    <w:p w:rsidR="001E352F" w:rsidRDefault="009E7A89" w:rsidP="00AD766B">
      <w:pPr>
        <w:pStyle w:val="Heading2"/>
      </w:pPr>
      <w:bookmarkStart w:id="7" w:name="_Toc10642342"/>
      <w:r w:rsidRPr="009E7A89">
        <w:t>2.1</w:t>
      </w:r>
      <w:r>
        <w:tab/>
        <w:t>Kratak opis</w:t>
      </w:r>
      <w:bookmarkEnd w:id="7"/>
    </w:p>
    <w:p w:rsidR="00DB4C1C" w:rsidRPr="00DB4C1C" w:rsidRDefault="00DB4C1C" w:rsidP="00DB4C1C"/>
    <w:p w:rsidR="00885C75" w:rsidRPr="00F21C95" w:rsidRDefault="00885C75" w:rsidP="00F21C95">
      <w:pPr>
        <w:keepNext/>
        <w:framePr w:dropCap="drop" w:lines="3" w:wrap="around" w:vAnchor="text" w:hAnchor="text"/>
        <w:spacing w:line="827" w:lineRule="exact"/>
        <w:ind w:left="720"/>
        <w:jc w:val="both"/>
        <w:textAlignment w:val="baseline"/>
        <w:rPr>
          <w:position w:val="-11"/>
          <w:sz w:val="112"/>
          <w:szCs w:val="72"/>
        </w:rPr>
      </w:pPr>
      <w:r w:rsidRPr="00F21C95">
        <w:rPr>
          <w:position w:val="-11"/>
          <w:sz w:val="112"/>
          <w:szCs w:val="72"/>
        </w:rPr>
        <w:t>P</w:t>
      </w:r>
    </w:p>
    <w:p w:rsidR="009E7A89" w:rsidRPr="00F21C95" w:rsidRDefault="004F3FC8" w:rsidP="00F21C95">
      <w:pPr>
        <w:ind w:left="1440"/>
        <w:jc w:val="both"/>
        <w:rPr>
          <w:lang w:val="sr-Latn-RS"/>
        </w:rPr>
      </w:pPr>
      <w:r w:rsidRPr="004F3FC8">
        <w:t xml:space="preserve">odstanar </w:t>
      </w:r>
      <w:r w:rsidR="00885C75">
        <w:t xml:space="preserve">može da generiše Ugovor o zakupu stana na osnovu </w:t>
      </w:r>
      <w:r w:rsidR="00F21C95">
        <w:t>svojih i podataka svog stanodavc</w:t>
      </w:r>
      <w:r w:rsidR="00885C75">
        <w:t xml:space="preserve">a, </w:t>
      </w:r>
      <w:r w:rsidR="00F21C95">
        <w:t>kao i n</w:t>
      </w:r>
      <w:r w:rsidR="00885C75">
        <w:t>a osnovu ugovorenih podataka o trajanju i ceni zakupa</w:t>
      </w:r>
      <w:r w:rsidR="00F21C95">
        <w:t>. Nakon generisanja samog ugovora, podstanar dobija mogu</w:t>
      </w:r>
      <w:r w:rsidR="00F21C95">
        <w:rPr>
          <w:lang w:val="sr-Latn-RS"/>
        </w:rPr>
        <w:t>ćnost da isti i odštampa.</w:t>
      </w:r>
    </w:p>
    <w:p w:rsidR="003E2C9F" w:rsidRDefault="003E2C9F" w:rsidP="009E7A89"/>
    <w:p w:rsidR="003E2C9F" w:rsidRDefault="003E2C9F" w:rsidP="00AD766B">
      <w:pPr>
        <w:pStyle w:val="Heading2"/>
      </w:pPr>
      <w:bookmarkStart w:id="8" w:name="_Toc10642343"/>
      <w:r>
        <w:t xml:space="preserve">2.2 </w:t>
      </w:r>
      <w:r>
        <w:tab/>
        <w:t>Tok događaja</w:t>
      </w:r>
      <w:bookmarkEnd w:id="8"/>
    </w:p>
    <w:p w:rsidR="00AD75BA" w:rsidRPr="00AD75BA" w:rsidRDefault="00AD75BA" w:rsidP="00AD75BA">
      <w:pPr>
        <w:pStyle w:val="Heading2"/>
      </w:pPr>
      <w:r>
        <w:tab/>
      </w:r>
      <w:bookmarkStart w:id="9" w:name="_Toc10642344"/>
      <w:r w:rsidRPr="00AD75BA">
        <w:rPr>
          <w:sz w:val="28"/>
        </w:rPr>
        <w:t>2.2.1 Podstanar generiše Ugovor o zakupu stana</w:t>
      </w:r>
      <w:bookmarkEnd w:id="9"/>
    </w:p>
    <w:p w:rsidR="003E2C9F" w:rsidRDefault="003E2C9F" w:rsidP="009E7A89">
      <w:r>
        <w:rPr>
          <w:b/>
          <w:i/>
          <w:sz w:val="32"/>
        </w:rPr>
        <w:tab/>
      </w: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0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4B7C66" w:rsidRPr="004B7C66" w:rsidRDefault="004B7C66" w:rsidP="00E43698">
      <w:pPr>
        <w:pStyle w:val="ListParagraph"/>
        <w:numPr>
          <w:ilvl w:val="1"/>
          <w:numId w:val="3"/>
        </w:numPr>
        <w:rPr>
          <w:vanish/>
        </w:rPr>
      </w:pPr>
    </w:p>
    <w:p w:rsidR="00076A32" w:rsidRDefault="00777726" w:rsidP="00AD75BA">
      <w:pPr>
        <w:pStyle w:val="ListParagraph"/>
        <w:numPr>
          <w:ilvl w:val="3"/>
          <w:numId w:val="3"/>
        </w:numPr>
        <w:jc w:val="both"/>
      </w:pPr>
      <w:r>
        <w:t>Podstanar klikom na dugme “Generi</w:t>
      </w:r>
      <w:r>
        <w:rPr>
          <w:lang w:val="sr-Latn-RS"/>
        </w:rPr>
        <w:t>ši ugovor</w:t>
      </w:r>
      <w:r>
        <w:t>”</w:t>
      </w:r>
      <w:r w:rsidR="000E4A58">
        <w:t xml:space="preserve"> šalje bazi zahtev da mu</w:t>
      </w:r>
      <w:r w:rsidR="00577E91">
        <w:t xml:space="preserve"> </w:t>
      </w:r>
      <w:r w:rsidR="00CB7462">
        <w:t xml:space="preserve"> </w:t>
      </w:r>
      <w:r w:rsidR="00577E91">
        <w:t>se</w:t>
      </w:r>
      <w:r w:rsidR="000E4A58">
        <w:t xml:space="preserve"> </w:t>
      </w:r>
      <w:r w:rsidR="00E01E2C">
        <w:t xml:space="preserve">   </w:t>
      </w:r>
      <w:r w:rsidR="000D4873">
        <w:t xml:space="preserve">       </w:t>
      </w:r>
      <w:r w:rsidR="000E4A58">
        <w:t>izgeneriše ugovor</w:t>
      </w:r>
    </w:p>
    <w:p w:rsidR="00A5722B" w:rsidRDefault="000E4A58" w:rsidP="00A5722B">
      <w:pPr>
        <w:pStyle w:val="ListParagraph"/>
        <w:numPr>
          <w:ilvl w:val="3"/>
          <w:numId w:val="3"/>
        </w:numPr>
      </w:pPr>
      <w:r>
        <w:t xml:space="preserve">Korisnik dobija Ugovor o zakupu stana </w:t>
      </w:r>
    </w:p>
    <w:p w:rsidR="00A5722B" w:rsidRPr="000E4A58" w:rsidRDefault="00EA6460" w:rsidP="000E4A58">
      <w:pPr>
        <w:pStyle w:val="Heading2"/>
      </w:pPr>
      <w:bookmarkStart w:id="10" w:name="_Toc10642345"/>
      <w:r>
        <w:t>2.3</w:t>
      </w:r>
      <w:r w:rsidR="00A5722B" w:rsidRPr="00A5722B">
        <w:t xml:space="preserve"> </w:t>
      </w:r>
      <w:r w:rsidR="00A5722B" w:rsidRPr="00A5722B">
        <w:tab/>
        <w:t>Posebni zahtevi</w:t>
      </w:r>
      <w:bookmarkEnd w:id="10"/>
    </w:p>
    <w:p w:rsidR="008E7891" w:rsidRDefault="000B61FB" w:rsidP="008E7891">
      <w:pPr>
        <w:jc w:val="both"/>
      </w:pPr>
      <w:r>
        <w:rPr>
          <w:position w:val="-6"/>
          <w:sz w:val="70"/>
        </w:rPr>
        <w:tab/>
      </w:r>
      <w:r w:rsidR="005058A8">
        <w:rPr>
          <w:position w:val="-6"/>
          <w:sz w:val="70"/>
        </w:rPr>
        <w:t>P</w:t>
      </w:r>
      <w:r w:rsidR="005058A8">
        <w:rPr>
          <w:position w:val="-6"/>
        </w:rPr>
        <w:t>odstanar mora da prihvati ugovor pre nego što može da ga izgeneriše</w:t>
      </w:r>
      <w:r w:rsidRPr="000B61FB">
        <w:rPr>
          <w:position w:val="-6"/>
        </w:rPr>
        <w:t>.</w:t>
      </w:r>
    </w:p>
    <w:p w:rsidR="008E7891" w:rsidRDefault="00EA6460" w:rsidP="00AD766B">
      <w:pPr>
        <w:pStyle w:val="Heading2"/>
      </w:pPr>
      <w:bookmarkStart w:id="11" w:name="_Toc10642346"/>
      <w:r>
        <w:t>2.4</w:t>
      </w:r>
      <w:r w:rsidR="008E7891" w:rsidRPr="008E7891">
        <w:t xml:space="preserve"> </w:t>
      </w:r>
      <w:r w:rsidR="008E7891" w:rsidRPr="008E7891">
        <w:tab/>
        <w:t>Preduslovi</w:t>
      </w:r>
      <w:bookmarkEnd w:id="11"/>
    </w:p>
    <w:p w:rsidR="001E352F" w:rsidRDefault="001E352F" w:rsidP="00E01E2C">
      <w:pPr>
        <w:rPr>
          <w:b/>
          <w:i/>
          <w:sz w:val="32"/>
        </w:rPr>
      </w:pPr>
    </w:p>
    <w:p w:rsidR="001E352F" w:rsidRPr="001E352F" w:rsidRDefault="001E352F" w:rsidP="00E01E2C">
      <w:pPr>
        <w:keepNext/>
        <w:framePr w:dropCap="drop" w:lines="2" w:wrap="around" w:vAnchor="text" w:hAnchor="text"/>
        <w:spacing w:line="551" w:lineRule="exact"/>
        <w:ind w:left="720"/>
        <w:textAlignment w:val="baseline"/>
        <w:rPr>
          <w:position w:val="-6"/>
          <w:sz w:val="70"/>
        </w:rPr>
      </w:pPr>
      <w:r w:rsidRPr="001E352F">
        <w:rPr>
          <w:position w:val="-6"/>
          <w:sz w:val="70"/>
        </w:rPr>
        <w:lastRenderedPageBreak/>
        <w:t>P</w:t>
      </w:r>
    </w:p>
    <w:p w:rsidR="008E7891" w:rsidRPr="008E7891" w:rsidRDefault="008E7891" w:rsidP="00E01E2C">
      <w:pPr>
        <w:ind w:left="720"/>
      </w:pPr>
      <w:r>
        <w:t xml:space="preserve">re nego što </w:t>
      </w:r>
      <w:r w:rsidR="00E01E2C">
        <w:t>zatraži generisanje ugovora</w:t>
      </w:r>
      <w:r w:rsidR="001E352F">
        <w:t>, podstanar mora da uspešno prođe scenario logovanja u sistem</w:t>
      </w:r>
      <w:r w:rsidR="00F5745C">
        <w:t xml:space="preserve"> i ugovor mora da postoji u bazi</w:t>
      </w:r>
      <w:r w:rsidR="001E352F">
        <w:t>.</w:t>
      </w:r>
    </w:p>
    <w:p w:rsidR="008E7891" w:rsidRDefault="008E7891" w:rsidP="008E7891">
      <w:pPr>
        <w:jc w:val="both"/>
      </w:pPr>
    </w:p>
    <w:p w:rsidR="00CF7110" w:rsidRDefault="008E7891" w:rsidP="000C644D">
      <w:pPr>
        <w:pStyle w:val="Heading2"/>
      </w:pPr>
      <w:bookmarkStart w:id="12" w:name="_Toc10642347"/>
      <w:r w:rsidRPr="00CF7110">
        <w:t>2.</w:t>
      </w:r>
      <w:r w:rsidR="00EA6460">
        <w:t>5</w:t>
      </w:r>
      <w:r w:rsidRPr="00CF7110">
        <w:tab/>
        <w:t>Posledice</w:t>
      </w:r>
      <w:bookmarkEnd w:id="12"/>
    </w:p>
    <w:p w:rsidR="00CF7110" w:rsidRPr="00CF7110" w:rsidRDefault="00E01E2C" w:rsidP="00E01E2C">
      <w:pPr>
        <w:ind w:firstLine="720"/>
        <w:jc w:val="both"/>
      </w:pPr>
      <w:r>
        <w:rPr>
          <w:position w:val="-6"/>
          <w:sz w:val="70"/>
        </w:rPr>
        <w:t>N</w:t>
      </w:r>
      <w:r w:rsidRPr="000B61FB">
        <w:rPr>
          <w:position w:val="-6"/>
        </w:rPr>
        <w:t>ema.</w:t>
      </w:r>
    </w:p>
    <w:sectPr w:rsidR="00CF7110" w:rsidRPr="00CF7110" w:rsidSect="00A55D24">
      <w:headerReference w:type="default" r:id="rId10"/>
      <w:footerReference w:type="default" r:id="rId11"/>
      <w:headerReference w:type="first" r:id="rId12"/>
      <w:footerReference w:type="first" r:id="rId13"/>
      <w:type w:val="continuous"/>
      <w:pgSz w:w="11907" w:h="16840" w:code="9"/>
      <w:pgMar w:top="1418" w:right="1134" w:bottom="1134" w:left="1701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3418" w:rsidRDefault="00D33418">
      <w:r>
        <w:separator/>
      </w:r>
    </w:p>
  </w:endnote>
  <w:endnote w:type="continuationSeparator" w:id="0">
    <w:p w:rsidR="00D33418" w:rsidRDefault="00D334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D41455" w:rsidRDefault="005406A5" w:rsidP="007B3CC3">
    <w:pPr>
      <w:pStyle w:val="Footer"/>
      <w:pBdr>
        <w:top w:val="single" w:sz="4" w:space="1" w:color="auto"/>
      </w:pBdr>
    </w:pPr>
    <w:r>
      <w:rPr>
        <w:lang w:val="sr-Cyrl-CS"/>
      </w:rPr>
      <w:tab/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EA6460">
      <w:rPr>
        <w:rStyle w:val="PageNumber"/>
        <w:noProof/>
      </w:rPr>
      <w:t>3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D33418">
    <w:pPr>
      <w:pStyle w:val="Footer"/>
    </w:pPr>
    <w:r>
      <w:rPr>
        <w:noProof/>
      </w:rPr>
      <w:pict>
        <v:roundrect id="_x0000_s2051" style="position:absolute;margin-left:-106.8pt;margin-top:-.95pt;width:628.5pt;height:84pt;z-index:251659264" arcsize="10923f" fillcolor="#ffd966 [1943]" strokecolor="#f4b083 [1941]" strokeweight="1pt">
          <v:fill color2="#f7caac [1301]"/>
          <v:shadow on="t" type="perspective" color="#823b0b [1605]" opacity=".5" offset="1pt" offset2="-3pt"/>
        </v:roundrect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3418" w:rsidRDefault="00D33418">
      <w:r>
        <w:separator/>
      </w:r>
    </w:p>
  </w:footnote>
  <w:footnote w:type="continuationSeparator" w:id="0">
    <w:p w:rsidR="00D33418" w:rsidRDefault="00D3341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Pr="007A32DA" w:rsidRDefault="00D33418" w:rsidP="003E224B">
    <w:pPr>
      <w:pStyle w:val="Footer"/>
      <w:pBdr>
        <w:bottom w:val="single" w:sz="4" w:space="1" w:color="auto"/>
      </w:pBdr>
      <w:tabs>
        <w:tab w:val="clear" w:pos="8640"/>
        <w:tab w:val="right" w:pos="8931"/>
      </w:tabs>
      <w:rPr>
        <w:sz w:val="20"/>
        <w:szCs w:val="20"/>
      </w:rPr>
    </w:pPr>
    <w:r>
      <w:rPr>
        <w:noProof/>
        <w:sz w:val="20"/>
        <w:szCs w:val="20"/>
      </w:rPr>
      <w:pict>
        <v:shapetype id="_x0000_t7" coordsize="21600,21600" o:spt="7" adj="5400" path="m@0,l,21600@1,21600,21600,xe">
          <v:stroke joinstyle="miter"/>
          <v:formulas>
            <v:f eqn="val #0"/>
            <v:f eqn="sum width 0 #0"/>
            <v:f eqn="prod #0 1 2"/>
            <v:f eqn="sum width 0 @2"/>
            <v:f eqn="mid #0 width"/>
            <v:f eqn="mid @1 0"/>
            <v:f eqn="prod height width #0"/>
            <v:f eqn="prod @6 1 2"/>
            <v:f eqn="sum height 0 @7"/>
            <v:f eqn="prod width 1 2"/>
            <v:f eqn="sum #0 0 @9"/>
            <v:f eqn="if @10 @8 0"/>
            <v:f eqn="if @10 @7 height"/>
          </v:formulas>
          <v:path gradientshapeok="t" o:connecttype="custom" o:connectlocs="@4,0;10800,@11;@3,10800;@5,21600;10800,@12;@2,10800" textboxrect="1800,1800,19800,19800;8100,8100,13500,13500;10800,10800,10800,10800"/>
          <v:handles>
            <v:h position="#0,topLeft" xrange="0,21600"/>
          </v:handles>
        </v:shapetype>
        <v:shape id="_x0000_s2053" type="#_x0000_t7" style="position:absolute;margin-left:-181.8pt;margin-top:-49.5pt;width:589.5pt;height:39pt;z-index:251659775" fillcolor="#ffd966 [1943]" strokecolor="#ffd966 [1943]" strokeweight="3pt">
          <v:shadow on="t" type="perspective" color="#7f5f00 [1607]" opacity=".5" offset="1pt" offset2="-1pt"/>
        </v:shape>
      </w:pict>
    </w:r>
    <w:r>
      <w:rPr>
        <w:noProof/>
        <w:sz w:val="20"/>
        <w:szCs w:val="20"/>
      </w:rPr>
      <w:pict>
        <v:roundrect id="_x0000_s2052" style="position:absolute;margin-left:-104.55pt;margin-top:-45pt;width:82.5pt;height:861pt;z-index:251660288" arcsize="10923f" fillcolor="#ffd966 [1943]" strokecolor="#ffd966 [1943]"/>
      </w:pict>
    </w:r>
    <w:r w:rsidR="005406A5">
      <w:rPr>
        <w:sz w:val="20"/>
        <w:szCs w:val="20"/>
      </w:rPr>
      <w:t>Podstanarodavac</w:t>
    </w:r>
    <w:r w:rsidR="005406A5" w:rsidRPr="0042021D">
      <w:rPr>
        <w:sz w:val="20"/>
        <w:szCs w:val="20"/>
        <w:lang w:val="sr-Cyrl-CS"/>
      </w:rPr>
      <w:tab/>
    </w:r>
    <w:r w:rsidR="005406A5" w:rsidRPr="0042021D">
      <w:rPr>
        <w:sz w:val="20"/>
        <w:szCs w:val="20"/>
        <w:lang w:val="sr-Cyrl-CS"/>
      </w:rPr>
      <w:tab/>
    </w:r>
    <w:r w:rsidR="005406A5">
      <w:rPr>
        <w:sz w:val="20"/>
        <w:szCs w:val="20"/>
      </w:rPr>
      <w:t xml:space="preserve">Boško Ćurčin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406A5" w:rsidRDefault="00D33418">
    <w:pPr>
      <w:pStyle w:val="Header"/>
    </w:pPr>
    <w:r>
      <w:rPr>
        <w:noProof/>
      </w:rPr>
      <w:pict>
        <v:roundrect id="_x0000_s2050" style="position:absolute;margin-left:-130.05pt;margin-top:-48pt;width:664.5pt;height:79.5pt;z-index:251658240" arcsize="10923f" fillcolor="#ffd966 [1943]" strokecolor="#f7caac [1301]" strokeweight="1pt">
          <v:fill color2="#f7caac [1301]"/>
          <v:shadow on="t" type="perspective" color="#823b0b [1605]" opacity=".5" offset="1pt" offset2="-3pt"/>
        </v:roundrect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6161D6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3858364C"/>
    <w:multiLevelType w:val="multilevel"/>
    <w:tmpl w:val="73CA9004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549768B5"/>
    <w:multiLevelType w:val="multilevel"/>
    <w:tmpl w:val="AA2CED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0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4"/>
  <w:activeWritingStyle w:appName="MSWord" w:lang="en-US" w:vendorID="64" w:dllVersion="6" w:nlCheck="1" w:checkStyle="0"/>
  <w:activeWritingStyle w:appName="MSWord" w:lang="de-DE" w:vendorID="64" w:dllVersion="6" w:nlCheck="1" w:checkStyle="0"/>
  <w:activeWritingStyle w:appName="MSWord" w:lang="en-US" w:vendorID="64" w:dllVersion="131078" w:nlCheck="1" w:checkStyle="1"/>
  <w:activeWritingStyle w:appName="MSWord" w:lang="en-GB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54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A7475"/>
    <w:rsid w:val="00027673"/>
    <w:rsid w:val="00033285"/>
    <w:rsid w:val="00034394"/>
    <w:rsid w:val="0003467E"/>
    <w:rsid w:val="00036565"/>
    <w:rsid w:val="0006325E"/>
    <w:rsid w:val="00067B5A"/>
    <w:rsid w:val="000706B5"/>
    <w:rsid w:val="00072C72"/>
    <w:rsid w:val="0007698C"/>
    <w:rsid w:val="00076A32"/>
    <w:rsid w:val="00083CF3"/>
    <w:rsid w:val="000871B0"/>
    <w:rsid w:val="00097E4B"/>
    <w:rsid w:val="000A0471"/>
    <w:rsid w:val="000A0F0C"/>
    <w:rsid w:val="000A4B0E"/>
    <w:rsid w:val="000A608A"/>
    <w:rsid w:val="000B04F2"/>
    <w:rsid w:val="000B4281"/>
    <w:rsid w:val="000B61FB"/>
    <w:rsid w:val="000C644D"/>
    <w:rsid w:val="000C7D6B"/>
    <w:rsid w:val="000D154E"/>
    <w:rsid w:val="000D22B0"/>
    <w:rsid w:val="000D4873"/>
    <w:rsid w:val="000E015E"/>
    <w:rsid w:val="000E4A58"/>
    <w:rsid w:val="000F0C95"/>
    <w:rsid w:val="000F6B2D"/>
    <w:rsid w:val="000F6EFA"/>
    <w:rsid w:val="00105389"/>
    <w:rsid w:val="001269AB"/>
    <w:rsid w:val="0013472A"/>
    <w:rsid w:val="00145C75"/>
    <w:rsid w:val="001653C7"/>
    <w:rsid w:val="001A131C"/>
    <w:rsid w:val="001A53FB"/>
    <w:rsid w:val="001D01DA"/>
    <w:rsid w:val="001D0CEA"/>
    <w:rsid w:val="001D1DF5"/>
    <w:rsid w:val="001E352F"/>
    <w:rsid w:val="001E3687"/>
    <w:rsid w:val="001F15F8"/>
    <w:rsid w:val="00200BC6"/>
    <w:rsid w:val="002077CF"/>
    <w:rsid w:val="00207B33"/>
    <w:rsid w:val="00215219"/>
    <w:rsid w:val="002152C4"/>
    <w:rsid w:val="002154F1"/>
    <w:rsid w:val="00223EC5"/>
    <w:rsid w:val="00230751"/>
    <w:rsid w:val="0023654B"/>
    <w:rsid w:val="00252BF4"/>
    <w:rsid w:val="00254531"/>
    <w:rsid w:val="002861B2"/>
    <w:rsid w:val="0029128B"/>
    <w:rsid w:val="00293477"/>
    <w:rsid w:val="002A0A7A"/>
    <w:rsid w:val="002A3A8C"/>
    <w:rsid w:val="002A485C"/>
    <w:rsid w:val="002C6037"/>
    <w:rsid w:val="002D0985"/>
    <w:rsid w:val="002D3CAF"/>
    <w:rsid w:val="0030200B"/>
    <w:rsid w:val="00317E05"/>
    <w:rsid w:val="00320106"/>
    <w:rsid w:val="003259A0"/>
    <w:rsid w:val="00333984"/>
    <w:rsid w:val="00367740"/>
    <w:rsid w:val="0037703E"/>
    <w:rsid w:val="00385857"/>
    <w:rsid w:val="00386116"/>
    <w:rsid w:val="00395DF6"/>
    <w:rsid w:val="003A0780"/>
    <w:rsid w:val="003B60EC"/>
    <w:rsid w:val="003B6ABD"/>
    <w:rsid w:val="003C424F"/>
    <w:rsid w:val="003C64BC"/>
    <w:rsid w:val="003E1FE5"/>
    <w:rsid w:val="003E224B"/>
    <w:rsid w:val="003E2C9F"/>
    <w:rsid w:val="003E5465"/>
    <w:rsid w:val="00417079"/>
    <w:rsid w:val="0042021D"/>
    <w:rsid w:val="00422EB9"/>
    <w:rsid w:val="00427162"/>
    <w:rsid w:val="0044447C"/>
    <w:rsid w:val="00451E78"/>
    <w:rsid w:val="00455ADD"/>
    <w:rsid w:val="00460EE9"/>
    <w:rsid w:val="0046280D"/>
    <w:rsid w:val="004671FB"/>
    <w:rsid w:val="00473E66"/>
    <w:rsid w:val="00485113"/>
    <w:rsid w:val="0049278E"/>
    <w:rsid w:val="004A397C"/>
    <w:rsid w:val="004A77E7"/>
    <w:rsid w:val="004B7C66"/>
    <w:rsid w:val="004C459E"/>
    <w:rsid w:val="004C78C7"/>
    <w:rsid w:val="004D074D"/>
    <w:rsid w:val="004D243D"/>
    <w:rsid w:val="004D5002"/>
    <w:rsid w:val="004D6C54"/>
    <w:rsid w:val="004E45C2"/>
    <w:rsid w:val="004E7597"/>
    <w:rsid w:val="004F2C82"/>
    <w:rsid w:val="004F3FC8"/>
    <w:rsid w:val="005058A8"/>
    <w:rsid w:val="00506975"/>
    <w:rsid w:val="00516694"/>
    <w:rsid w:val="0052563C"/>
    <w:rsid w:val="00526F48"/>
    <w:rsid w:val="005273AA"/>
    <w:rsid w:val="00530EA3"/>
    <w:rsid w:val="005406A5"/>
    <w:rsid w:val="00546A5B"/>
    <w:rsid w:val="005573D3"/>
    <w:rsid w:val="00557636"/>
    <w:rsid w:val="00564FD7"/>
    <w:rsid w:val="005659A1"/>
    <w:rsid w:val="005676EB"/>
    <w:rsid w:val="00570352"/>
    <w:rsid w:val="005742CE"/>
    <w:rsid w:val="00577E91"/>
    <w:rsid w:val="00580574"/>
    <w:rsid w:val="0058443D"/>
    <w:rsid w:val="00585177"/>
    <w:rsid w:val="0058562D"/>
    <w:rsid w:val="00593237"/>
    <w:rsid w:val="005A6114"/>
    <w:rsid w:val="005B6DA3"/>
    <w:rsid w:val="005C3C70"/>
    <w:rsid w:val="005C4E34"/>
    <w:rsid w:val="005C56E8"/>
    <w:rsid w:val="005C708D"/>
    <w:rsid w:val="005F4202"/>
    <w:rsid w:val="006014D6"/>
    <w:rsid w:val="00601A9C"/>
    <w:rsid w:val="00603E36"/>
    <w:rsid w:val="00607D3F"/>
    <w:rsid w:val="00610EB6"/>
    <w:rsid w:val="00622DBB"/>
    <w:rsid w:val="006423E3"/>
    <w:rsid w:val="006521DF"/>
    <w:rsid w:val="006659CB"/>
    <w:rsid w:val="00667EC6"/>
    <w:rsid w:val="00670F62"/>
    <w:rsid w:val="00672CAC"/>
    <w:rsid w:val="00683200"/>
    <w:rsid w:val="006838DA"/>
    <w:rsid w:val="00687AD0"/>
    <w:rsid w:val="006957FF"/>
    <w:rsid w:val="006A6705"/>
    <w:rsid w:val="006B1251"/>
    <w:rsid w:val="006B4BB9"/>
    <w:rsid w:val="006C29DA"/>
    <w:rsid w:val="006D27E4"/>
    <w:rsid w:val="006E2710"/>
    <w:rsid w:val="006E2BFA"/>
    <w:rsid w:val="007045E0"/>
    <w:rsid w:val="007175B9"/>
    <w:rsid w:val="0072212B"/>
    <w:rsid w:val="00730896"/>
    <w:rsid w:val="00737B2F"/>
    <w:rsid w:val="00740342"/>
    <w:rsid w:val="00765721"/>
    <w:rsid w:val="0076705D"/>
    <w:rsid w:val="007769F0"/>
    <w:rsid w:val="00777726"/>
    <w:rsid w:val="00790E1F"/>
    <w:rsid w:val="00791A04"/>
    <w:rsid w:val="007A0FBE"/>
    <w:rsid w:val="007A32DA"/>
    <w:rsid w:val="007A6FB4"/>
    <w:rsid w:val="007B3703"/>
    <w:rsid w:val="007B3CC3"/>
    <w:rsid w:val="007D092B"/>
    <w:rsid w:val="007D1FDF"/>
    <w:rsid w:val="007E66D4"/>
    <w:rsid w:val="007F1043"/>
    <w:rsid w:val="0080007D"/>
    <w:rsid w:val="00806134"/>
    <w:rsid w:val="00812951"/>
    <w:rsid w:val="00814B0B"/>
    <w:rsid w:val="00815D60"/>
    <w:rsid w:val="008172CC"/>
    <w:rsid w:val="00833EF3"/>
    <w:rsid w:val="008363F8"/>
    <w:rsid w:val="0085224E"/>
    <w:rsid w:val="008563B1"/>
    <w:rsid w:val="00864F85"/>
    <w:rsid w:val="008745A2"/>
    <w:rsid w:val="00875E97"/>
    <w:rsid w:val="008829FC"/>
    <w:rsid w:val="00885C75"/>
    <w:rsid w:val="00886640"/>
    <w:rsid w:val="00891A4B"/>
    <w:rsid w:val="00894C20"/>
    <w:rsid w:val="00894D31"/>
    <w:rsid w:val="008A63F8"/>
    <w:rsid w:val="008A7475"/>
    <w:rsid w:val="008B10AA"/>
    <w:rsid w:val="008B3B28"/>
    <w:rsid w:val="008C046F"/>
    <w:rsid w:val="008C449E"/>
    <w:rsid w:val="008D5F20"/>
    <w:rsid w:val="008E70E4"/>
    <w:rsid w:val="008E7891"/>
    <w:rsid w:val="008F2211"/>
    <w:rsid w:val="008F6BAC"/>
    <w:rsid w:val="00913EB1"/>
    <w:rsid w:val="00914013"/>
    <w:rsid w:val="00950617"/>
    <w:rsid w:val="0095793D"/>
    <w:rsid w:val="00961774"/>
    <w:rsid w:val="009620A3"/>
    <w:rsid w:val="0097339B"/>
    <w:rsid w:val="0097387D"/>
    <w:rsid w:val="0097728B"/>
    <w:rsid w:val="0098454A"/>
    <w:rsid w:val="00985928"/>
    <w:rsid w:val="00993415"/>
    <w:rsid w:val="00995F92"/>
    <w:rsid w:val="009A6E25"/>
    <w:rsid w:val="009B0A8A"/>
    <w:rsid w:val="009B5C88"/>
    <w:rsid w:val="009C230B"/>
    <w:rsid w:val="009E3504"/>
    <w:rsid w:val="009E7A89"/>
    <w:rsid w:val="00A01401"/>
    <w:rsid w:val="00A0631E"/>
    <w:rsid w:val="00A117CF"/>
    <w:rsid w:val="00A165F7"/>
    <w:rsid w:val="00A17B92"/>
    <w:rsid w:val="00A2707B"/>
    <w:rsid w:val="00A36028"/>
    <w:rsid w:val="00A43A87"/>
    <w:rsid w:val="00A55D24"/>
    <w:rsid w:val="00A5722B"/>
    <w:rsid w:val="00A60488"/>
    <w:rsid w:val="00A633C5"/>
    <w:rsid w:val="00A639D4"/>
    <w:rsid w:val="00A941A9"/>
    <w:rsid w:val="00AA3248"/>
    <w:rsid w:val="00AA4351"/>
    <w:rsid w:val="00AC0B85"/>
    <w:rsid w:val="00AD2550"/>
    <w:rsid w:val="00AD3A7E"/>
    <w:rsid w:val="00AD75BA"/>
    <w:rsid w:val="00AD766B"/>
    <w:rsid w:val="00AE652D"/>
    <w:rsid w:val="00AF42E8"/>
    <w:rsid w:val="00AF5027"/>
    <w:rsid w:val="00AF58EF"/>
    <w:rsid w:val="00B131B0"/>
    <w:rsid w:val="00B16A04"/>
    <w:rsid w:val="00B26C0E"/>
    <w:rsid w:val="00B3078F"/>
    <w:rsid w:val="00B37054"/>
    <w:rsid w:val="00B45C17"/>
    <w:rsid w:val="00B525BC"/>
    <w:rsid w:val="00B95E6F"/>
    <w:rsid w:val="00B96C36"/>
    <w:rsid w:val="00BA34C7"/>
    <w:rsid w:val="00BA47BC"/>
    <w:rsid w:val="00BA7D51"/>
    <w:rsid w:val="00BB649E"/>
    <w:rsid w:val="00BC2283"/>
    <w:rsid w:val="00BC7ECA"/>
    <w:rsid w:val="00BE23F1"/>
    <w:rsid w:val="00C015B1"/>
    <w:rsid w:val="00C01693"/>
    <w:rsid w:val="00C130E5"/>
    <w:rsid w:val="00C20185"/>
    <w:rsid w:val="00C36510"/>
    <w:rsid w:val="00C41F8A"/>
    <w:rsid w:val="00C440E0"/>
    <w:rsid w:val="00C55ECD"/>
    <w:rsid w:val="00C648F3"/>
    <w:rsid w:val="00C72BDC"/>
    <w:rsid w:val="00C81515"/>
    <w:rsid w:val="00C93688"/>
    <w:rsid w:val="00C96F8E"/>
    <w:rsid w:val="00CA0527"/>
    <w:rsid w:val="00CB219A"/>
    <w:rsid w:val="00CB7462"/>
    <w:rsid w:val="00CC7B26"/>
    <w:rsid w:val="00CD2D12"/>
    <w:rsid w:val="00CE5F88"/>
    <w:rsid w:val="00CF068D"/>
    <w:rsid w:val="00CF7110"/>
    <w:rsid w:val="00D000E7"/>
    <w:rsid w:val="00D05A44"/>
    <w:rsid w:val="00D14C29"/>
    <w:rsid w:val="00D3086D"/>
    <w:rsid w:val="00D30A39"/>
    <w:rsid w:val="00D33418"/>
    <w:rsid w:val="00D41455"/>
    <w:rsid w:val="00D6747A"/>
    <w:rsid w:val="00D86B79"/>
    <w:rsid w:val="00D90F41"/>
    <w:rsid w:val="00DA150B"/>
    <w:rsid w:val="00DB4C1C"/>
    <w:rsid w:val="00DB5CD4"/>
    <w:rsid w:val="00DD461A"/>
    <w:rsid w:val="00DD6151"/>
    <w:rsid w:val="00DD7276"/>
    <w:rsid w:val="00DF35D0"/>
    <w:rsid w:val="00DF4E43"/>
    <w:rsid w:val="00DF6404"/>
    <w:rsid w:val="00E01E2C"/>
    <w:rsid w:val="00E038B4"/>
    <w:rsid w:val="00E13AB5"/>
    <w:rsid w:val="00E26B3F"/>
    <w:rsid w:val="00E43698"/>
    <w:rsid w:val="00E45A8F"/>
    <w:rsid w:val="00E51979"/>
    <w:rsid w:val="00E55E1B"/>
    <w:rsid w:val="00E66A40"/>
    <w:rsid w:val="00E66B31"/>
    <w:rsid w:val="00E712D2"/>
    <w:rsid w:val="00E72AA9"/>
    <w:rsid w:val="00E7449C"/>
    <w:rsid w:val="00E82E57"/>
    <w:rsid w:val="00E8418C"/>
    <w:rsid w:val="00E853DE"/>
    <w:rsid w:val="00E87595"/>
    <w:rsid w:val="00EA34BD"/>
    <w:rsid w:val="00EA6460"/>
    <w:rsid w:val="00EB118C"/>
    <w:rsid w:val="00EB4E0B"/>
    <w:rsid w:val="00EC6A0F"/>
    <w:rsid w:val="00EF50F6"/>
    <w:rsid w:val="00F039D1"/>
    <w:rsid w:val="00F0455E"/>
    <w:rsid w:val="00F06CE3"/>
    <w:rsid w:val="00F06DD8"/>
    <w:rsid w:val="00F07C07"/>
    <w:rsid w:val="00F21C95"/>
    <w:rsid w:val="00F26240"/>
    <w:rsid w:val="00F54618"/>
    <w:rsid w:val="00F5745C"/>
    <w:rsid w:val="00F65A93"/>
    <w:rsid w:val="00F67F86"/>
    <w:rsid w:val="00F77E9A"/>
    <w:rsid w:val="00F83EA3"/>
    <w:rsid w:val="00F927FF"/>
    <w:rsid w:val="00FA2732"/>
    <w:rsid w:val="00FA2C34"/>
    <w:rsid w:val="00FA5FAF"/>
    <w:rsid w:val="00FB07D1"/>
    <w:rsid w:val="00FC585B"/>
    <w:rsid w:val="00FE0BC0"/>
    <w:rsid w:val="00FE3A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4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  <w14:docId w14:val="33A5F124"/>
  <w15:docId w15:val="{9CA5C1FF-764C-4B96-BE41-8CE61C14A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23EC5"/>
    <w:rPr>
      <w:sz w:val="24"/>
      <w:szCs w:val="24"/>
    </w:rPr>
  </w:style>
  <w:style w:type="paragraph" w:styleId="Heading1">
    <w:name w:val="heading 1"/>
    <w:basedOn w:val="Normal"/>
    <w:next w:val="Normal"/>
    <w:qFormat/>
    <w:rsid w:val="00FA2C34"/>
    <w:pPr>
      <w:keepNext/>
      <w:spacing w:before="240" w:after="60"/>
      <w:outlineLvl w:val="0"/>
    </w:pPr>
    <w:rPr>
      <w:rFonts w:cs="Arial"/>
      <w:b/>
      <w:bCs/>
      <w:caps/>
      <w:kern w:val="32"/>
      <w:sz w:val="44"/>
      <w:szCs w:val="32"/>
    </w:rPr>
  </w:style>
  <w:style w:type="paragraph" w:styleId="Heading2">
    <w:name w:val="heading 2"/>
    <w:basedOn w:val="Normal"/>
    <w:next w:val="Normal"/>
    <w:qFormat/>
    <w:rsid w:val="00E55E1B"/>
    <w:pPr>
      <w:keepNext/>
      <w:spacing w:before="240" w:after="60"/>
      <w:outlineLvl w:val="1"/>
    </w:pPr>
    <w:rPr>
      <w:rFonts w:cs="Arial"/>
      <w:b/>
      <w:bCs/>
      <w:i/>
      <w:iCs/>
      <w:sz w:val="32"/>
      <w:szCs w:val="28"/>
    </w:rPr>
  </w:style>
  <w:style w:type="paragraph" w:styleId="Heading5">
    <w:name w:val="heading 5"/>
    <w:basedOn w:val="Normal"/>
    <w:next w:val="Normal"/>
    <w:link w:val="Heading5Char"/>
    <w:semiHidden/>
    <w:unhideWhenUsed/>
    <w:qFormat/>
    <w:rsid w:val="0091401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0A608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0A608A"/>
  </w:style>
  <w:style w:type="paragraph" w:styleId="TOC1">
    <w:name w:val="toc 1"/>
    <w:basedOn w:val="Normal"/>
    <w:next w:val="Normal"/>
    <w:autoRedefine/>
    <w:uiPriority w:val="39"/>
    <w:rsid w:val="005406A5"/>
    <w:pPr>
      <w:tabs>
        <w:tab w:val="left" w:pos="440"/>
        <w:tab w:val="right" w:leader="dot" w:pos="9072"/>
      </w:tabs>
      <w:spacing w:before="120" w:after="120"/>
    </w:pPr>
  </w:style>
  <w:style w:type="paragraph" w:styleId="TOC2">
    <w:name w:val="toc 2"/>
    <w:basedOn w:val="Normal"/>
    <w:next w:val="Normal"/>
    <w:autoRedefine/>
    <w:uiPriority w:val="39"/>
    <w:rsid w:val="000A608A"/>
    <w:pPr>
      <w:ind w:left="240"/>
    </w:pPr>
  </w:style>
  <w:style w:type="character" w:styleId="Hyperlink">
    <w:name w:val="Hyperlink"/>
    <w:uiPriority w:val="99"/>
    <w:rsid w:val="000A608A"/>
    <w:rPr>
      <w:color w:val="0000FF"/>
      <w:u w:val="single"/>
    </w:rPr>
  </w:style>
  <w:style w:type="paragraph" w:styleId="Header">
    <w:name w:val="header"/>
    <w:basedOn w:val="Normal"/>
    <w:rsid w:val="000A4B0E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unhideWhenUsed/>
    <w:qFormat/>
    <w:rsid w:val="009620A3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4447C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MediumGrid3-Accent1">
    <w:name w:val="Medium Grid 3 Accent 1"/>
    <w:basedOn w:val="TableNormal"/>
    <w:uiPriority w:val="69"/>
    <w:rsid w:val="0044447C"/>
    <w:tblPr>
      <w:tblStyleRowBandSize w:val="1"/>
      <w:tblStyleColBandSize w:val="1"/>
      <w:tblBorders>
        <w:top w:val="single" w:sz="8" w:space="0" w:color="FFFFFF"/>
        <w:left w:val="single" w:sz="8" w:space="0" w:color="FFFFFF"/>
        <w:bottom w:val="single" w:sz="8" w:space="0" w:color="FFFFFF"/>
        <w:right w:val="single" w:sz="8" w:space="0" w:color="FFFFFF"/>
        <w:insideH w:val="single" w:sz="6" w:space="0" w:color="FFFFFF"/>
        <w:insideV w:val="single" w:sz="6" w:space="0" w:color="FFFFF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FFFFFF"/>
      </w:rPr>
      <w:tblPr/>
      <w:tcPr>
        <w:tcBorders>
          <w:top w:val="single" w:sz="8" w:space="0" w:color="FFFFFF"/>
          <w:left w:val="single" w:sz="8" w:space="0" w:color="FFFFFF"/>
          <w:bottom w:val="single" w:sz="24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FFFFFF"/>
      </w:rPr>
      <w:tblPr/>
      <w:tcPr>
        <w:tcBorders>
          <w:top w:val="single" w:sz="24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single" w:sz="8" w:space="0" w:color="FFFFFF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FFFFFF"/>
      </w:rPr>
      <w:tblPr/>
      <w:tcPr>
        <w:tcBorders>
          <w:left w:val="single" w:sz="8" w:space="0" w:color="FFFFFF"/>
          <w:right w:val="single" w:sz="24" w:space="0" w:color="FFFFF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FFFFFF"/>
      </w:rPr>
      <w:tblPr/>
      <w:tcPr>
        <w:tcBorders>
          <w:top w:val="nil"/>
          <w:left w:val="single" w:sz="24" w:space="0" w:color="FFFFF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cBorders>
        <w:shd w:val="clear" w:color="auto" w:fill="A7BFDE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AF42E8"/>
    <w:pPr>
      <w:keepLines/>
      <w:spacing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kern w:val="0"/>
    </w:rPr>
  </w:style>
  <w:style w:type="character" w:customStyle="1" w:styleId="FooterChar">
    <w:name w:val="Footer Char"/>
    <w:basedOn w:val="DefaultParagraphFont"/>
    <w:link w:val="Footer"/>
    <w:uiPriority w:val="99"/>
    <w:rsid w:val="00AF42E8"/>
    <w:rPr>
      <w:sz w:val="24"/>
      <w:szCs w:val="24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6521DF"/>
    <w:rPr>
      <w:color w:val="808080"/>
    </w:rPr>
  </w:style>
  <w:style w:type="paragraph" w:styleId="FootnoteText">
    <w:name w:val="footnote text"/>
    <w:basedOn w:val="Normal"/>
    <w:link w:val="FootnoteTextChar"/>
    <w:rsid w:val="00BB649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rsid w:val="00BB649E"/>
    <w:rPr>
      <w:lang w:val="en-US" w:eastAsia="en-US"/>
    </w:rPr>
  </w:style>
  <w:style w:type="character" w:styleId="FootnoteReference">
    <w:name w:val="footnote reference"/>
    <w:basedOn w:val="DefaultParagraphFont"/>
    <w:rsid w:val="00BB649E"/>
    <w:rPr>
      <w:vertAlign w:val="superscript"/>
    </w:rPr>
  </w:style>
  <w:style w:type="paragraph" w:styleId="ListParagraph">
    <w:name w:val="List Paragraph"/>
    <w:basedOn w:val="Normal"/>
    <w:uiPriority w:val="34"/>
    <w:qFormat/>
    <w:rsid w:val="007769F0"/>
    <w:pPr>
      <w:ind w:left="720"/>
      <w:contextualSpacing/>
    </w:pPr>
  </w:style>
  <w:style w:type="character" w:styleId="CommentReference">
    <w:name w:val="annotation reference"/>
    <w:basedOn w:val="DefaultParagraphFont"/>
    <w:rsid w:val="002861B2"/>
    <w:rPr>
      <w:sz w:val="16"/>
      <w:szCs w:val="16"/>
    </w:rPr>
  </w:style>
  <w:style w:type="paragraph" w:styleId="CommentText">
    <w:name w:val="annotation text"/>
    <w:basedOn w:val="Normal"/>
    <w:link w:val="CommentTextChar"/>
    <w:rsid w:val="002861B2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rsid w:val="002861B2"/>
    <w:rPr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rsid w:val="002861B2"/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2861B2"/>
    <w:rPr>
      <w:b/>
      <w:bCs/>
      <w:lang w:val="en-US" w:eastAsia="en-US"/>
    </w:rPr>
  </w:style>
  <w:style w:type="paragraph" w:styleId="BalloonText">
    <w:name w:val="Balloon Text"/>
    <w:basedOn w:val="Normal"/>
    <w:link w:val="BalloonTextChar"/>
    <w:rsid w:val="002861B2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rsid w:val="002861B2"/>
    <w:rPr>
      <w:rFonts w:ascii="Segoe UI" w:hAnsi="Segoe UI" w:cs="Segoe UI"/>
      <w:sz w:val="18"/>
      <w:szCs w:val="18"/>
      <w:lang w:val="en-US" w:eastAsia="en-US"/>
    </w:rPr>
  </w:style>
  <w:style w:type="character" w:customStyle="1" w:styleId="apple-converted-space">
    <w:name w:val="apple-converted-space"/>
    <w:basedOn w:val="DefaultParagraphFont"/>
    <w:rsid w:val="00B525BC"/>
  </w:style>
  <w:style w:type="paragraph" w:styleId="TOC3">
    <w:name w:val="toc 3"/>
    <w:basedOn w:val="Normal"/>
    <w:next w:val="Normal"/>
    <w:autoRedefine/>
    <w:uiPriority w:val="39"/>
    <w:unhideWhenUsed/>
    <w:rsid w:val="00730896"/>
    <w:pPr>
      <w:spacing w:after="100" w:line="259" w:lineRule="auto"/>
      <w:ind w:left="440"/>
    </w:pPr>
    <w:rPr>
      <w:rFonts w:asciiTheme="minorHAnsi" w:eastAsiaTheme="minorEastAsia" w:hAnsiTheme="minorHAnsi"/>
      <w:sz w:val="22"/>
      <w:szCs w:val="22"/>
    </w:rPr>
  </w:style>
  <w:style w:type="paragraph" w:styleId="Title">
    <w:name w:val="Title"/>
    <w:basedOn w:val="Normal"/>
    <w:next w:val="Normal"/>
    <w:link w:val="TitleChar"/>
    <w:qFormat/>
    <w:rsid w:val="00C81515"/>
    <w:pPr>
      <w:contextualSpacing/>
    </w:pPr>
    <w:rPr>
      <w:rFonts w:eastAsiaTheme="majorEastAsia" w:cstheme="majorBidi"/>
      <w:b/>
      <w:i/>
      <w:spacing w:val="-10"/>
      <w:kern w:val="28"/>
      <w:sz w:val="32"/>
      <w:szCs w:val="56"/>
    </w:rPr>
  </w:style>
  <w:style w:type="character" w:customStyle="1" w:styleId="TitleChar">
    <w:name w:val="Title Char"/>
    <w:basedOn w:val="DefaultParagraphFont"/>
    <w:link w:val="Title"/>
    <w:rsid w:val="00C81515"/>
    <w:rPr>
      <w:rFonts w:eastAsiaTheme="majorEastAsia" w:cstheme="majorBidi"/>
      <w:b/>
      <w:i/>
      <w:spacing w:val="-10"/>
      <w:kern w:val="28"/>
      <w:sz w:val="32"/>
      <w:szCs w:val="56"/>
      <w:lang w:val="en-US" w:eastAsia="en-US"/>
    </w:rPr>
  </w:style>
  <w:style w:type="paragraph" w:styleId="BodyText">
    <w:name w:val="Body Text"/>
    <w:basedOn w:val="Normal"/>
    <w:link w:val="BodyTextChar"/>
    <w:rsid w:val="00914013"/>
    <w:pPr>
      <w:spacing w:before="240"/>
      <w:jc w:val="center"/>
    </w:pPr>
    <w:rPr>
      <w:rFonts w:ascii="Arial" w:hAnsi="Arial"/>
      <w:sz w:val="40"/>
      <w:szCs w:val="20"/>
      <w:lang w:val="sr-Cyrl-CS"/>
    </w:rPr>
  </w:style>
  <w:style w:type="character" w:customStyle="1" w:styleId="BodyTextChar">
    <w:name w:val="Body Text Char"/>
    <w:basedOn w:val="DefaultParagraphFont"/>
    <w:link w:val="BodyText"/>
    <w:rsid w:val="00914013"/>
    <w:rPr>
      <w:rFonts w:ascii="Arial" w:hAnsi="Arial"/>
      <w:sz w:val="40"/>
      <w:lang w:val="sr-Cyrl-CS" w:eastAsia="en-US"/>
    </w:rPr>
  </w:style>
  <w:style w:type="character" w:customStyle="1" w:styleId="Heading5Char">
    <w:name w:val="Heading 5 Char"/>
    <w:basedOn w:val="DefaultParagraphFont"/>
    <w:link w:val="Heading5"/>
    <w:semiHidden/>
    <w:rsid w:val="00914013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31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0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6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34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7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69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63733">
          <w:marLeft w:val="0"/>
          <w:marRight w:val="0"/>
          <w:marTop w:val="0"/>
          <w:marBottom w:val="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85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62541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887853">
                  <w:marLeft w:val="0"/>
                  <w:marRight w:val="150"/>
                  <w:marTop w:val="3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89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66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86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168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945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02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434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0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663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gif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-katmil\Documents\Maturski%20rad%20sablon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1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A8E8C1E-F4FE-42EE-838B-B45AB592139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.XSL" StyleName="ISO 690 - First Element and Date">
  <b:Source>
    <b:Tag>Дим11</b:Tag>
    <b:SourceType>Book</b:SourceType>
    <b:Guid>{C8BF2AF6-4A1D-4BDC-9041-4783F56A31CF}</b:Guid>
    <b:Author>
      <b:Author>
        <b:NameList>
          <b:Person>
            <b:Last>Димитријевић</b:Last>
            <b:First>П</b:First>
          </b:Person>
          <b:Person>
            <b:Last>Гоцић</b:Last>
            <b:First>С.</b:First>
          </b:Person>
        </b:NameList>
      </b:Author>
    </b:Author>
    <b:Title>Физика Оптика</b:Title>
    <b:Year>2011</b:Year>
    <b:City>Ниш</b:City>
    <b:Publisher>СВЕН</b:Publisher>
    <b:StandardNumber>ISBN 978-86-6093-027-1</b:StandardNumber>
    <b:LCID>sr-Cyrl-RS</b:LCID>
    <b:RefOrder>2</b:RefOrder>
  </b:Source>
  <b:Source>
    <b:Tag>Nys13</b:Tag>
    <b:SourceType>Report</b:SourceType>
    <b:Guid>{D0C5BF1A-1EA1-4679-9D90-69A1FC071E9F}</b:Guid>
    <b:Title>Classification of Hand-Written Numeric Digits</b:Title>
    <b:Year>2013</b:Year>
    <b:Author>
      <b:Author>
        <b:NameList>
          <b:Person>
            <b:Last>Nyssa Aragon</b:Last>
            <b:First>William</b:First>
            <b:Middle>Lane, Fan Zhang</b:Middle>
          </b:Person>
        </b:NameList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4FC530D4-3A7E-45B6-9AD1-D0FEAF21A7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Maturski rad sablon</Template>
  <TotalTime>133</TotalTime>
  <Pages>5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1</vt:lpstr>
    </vt:vector>
  </TitlesOfParts>
  <Company>tamara</Company>
  <LinksUpToDate>false</LinksUpToDate>
  <CharactersWithSpaces>2403</CharactersWithSpaces>
  <SharedDoc>false</SharedDoc>
  <HLinks>
    <vt:vector size="78" baseType="variant">
      <vt:variant>
        <vt:i4>1507381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_Toc191445183</vt:lpwstr>
      </vt:variant>
      <vt:variant>
        <vt:i4>1507381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_Toc191445182</vt:lpwstr>
      </vt:variant>
      <vt:variant>
        <vt:i4>1507381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_Toc191445181</vt:lpwstr>
      </vt:variant>
      <vt:variant>
        <vt:i4>1507381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_Toc191445180</vt:lpwstr>
      </vt:variant>
      <vt:variant>
        <vt:i4>1572917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_Toc191445179</vt:lpwstr>
      </vt:variant>
      <vt:variant>
        <vt:i4>1572917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_Toc191445178</vt:lpwstr>
      </vt:variant>
      <vt:variant>
        <vt:i4>1572917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_Toc191445177</vt:lpwstr>
      </vt:variant>
      <vt:variant>
        <vt:i4>1572917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_Toc191445176</vt:lpwstr>
      </vt:variant>
      <vt:variant>
        <vt:i4>1572917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_Toc191445175</vt:lpwstr>
      </vt:variant>
      <vt:variant>
        <vt:i4>1572917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_Toc191445174</vt:lpwstr>
      </vt:variant>
      <vt:variant>
        <vt:i4>1572917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_Toc191445173</vt:lpwstr>
      </vt:variant>
      <vt:variant>
        <vt:i4>1572917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_Toc191445172</vt:lpwstr>
      </vt:variant>
      <vt:variant>
        <vt:i4>1572917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_Toc191445171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v-katmil</dc:creator>
  <cp:lastModifiedBy>Bosko Curcin</cp:lastModifiedBy>
  <cp:revision>21</cp:revision>
  <cp:lastPrinted>2019-03-04T18:08:00Z</cp:lastPrinted>
  <dcterms:created xsi:type="dcterms:W3CDTF">2019-03-04T10:38:00Z</dcterms:created>
  <dcterms:modified xsi:type="dcterms:W3CDTF">2019-06-05T13:52:00Z</dcterms:modified>
</cp:coreProperties>
</file>