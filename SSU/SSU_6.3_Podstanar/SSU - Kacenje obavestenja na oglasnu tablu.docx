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13" w:rsidRPr="00C96F8E" w:rsidRDefault="00914013" w:rsidP="00C96F8E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="00C96F8E"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:rsidR="000A4B0E" w:rsidRPr="00FA2C34" w:rsidRDefault="000A4B0E" w:rsidP="000A4B0E">
      <w:pPr>
        <w:spacing w:line="360" w:lineRule="auto"/>
        <w:rPr>
          <w:sz w:val="32"/>
          <w:szCs w:val="32"/>
        </w:rPr>
      </w:pPr>
    </w:p>
    <w:p w:rsidR="00C96F8E" w:rsidRPr="0095793D" w:rsidRDefault="00914013" w:rsidP="009579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3D" w:rsidRDefault="00C96F8E" w:rsidP="009579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:rsidR="0095793D" w:rsidRDefault="0095793D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  <w:r w:rsidR="003C2D4D">
        <w:rPr>
          <w:b/>
          <w:sz w:val="40"/>
          <w:szCs w:val="80"/>
        </w:rPr>
        <w:t>:</w:t>
      </w:r>
    </w:p>
    <w:p w:rsidR="0095793D" w:rsidRPr="0095793D" w:rsidRDefault="003C2D4D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 xml:space="preserve">Kačenje </w:t>
      </w:r>
      <w:r w:rsidR="00F469E9">
        <w:rPr>
          <w:b/>
          <w:sz w:val="40"/>
          <w:szCs w:val="80"/>
        </w:rPr>
        <w:t>obaveštenja na oglasnu tablu</w:t>
      </w:r>
    </w:p>
    <w:p w:rsidR="00812951" w:rsidRPr="00812951" w:rsidRDefault="00812951" w:rsidP="00914013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:rsidR="000A4B0E" w:rsidRPr="00812951" w:rsidRDefault="00812951" w:rsidP="00812951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951" w:rsidRPr="00BE23F1" w:rsidRDefault="00812951" w:rsidP="000A4B0E">
      <w:pPr>
        <w:tabs>
          <w:tab w:val="center" w:pos="1843"/>
          <w:tab w:val="center" w:pos="6946"/>
        </w:tabs>
        <w:spacing w:line="360" w:lineRule="auto"/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C96F8E" w:rsidTr="00C96F8E">
        <w:trPr>
          <w:trHeight w:val="860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  <w:tr w:rsidR="00C96F8E" w:rsidTr="00C96F8E">
        <w:trPr>
          <w:trHeight w:val="843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7A32DA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  <w:r w:rsidRPr="00C96F8E">
              <w:rPr>
                <w:sz w:val="34"/>
                <w:szCs w:val="34"/>
              </w:rPr>
              <w:t>Boško Ćurčin</w:t>
            </w: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</w:tbl>
    <w:p w:rsidR="00812951" w:rsidRDefault="00812951" w:rsidP="008B10AA">
      <w:pPr>
        <w:spacing w:line="360" w:lineRule="auto"/>
        <w:jc w:val="center"/>
        <w:rPr>
          <w:sz w:val="8"/>
          <w:szCs w:val="8"/>
        </w:rPr>
      </w:pPr>
    </w:p>
    <w:p w:rsid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8B10AA" w:rsidRP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52563C" w:rsidRDefault="00BE23F1" w:rsidP="00A01401">
      <w:pPr>
        <w:spacing w:line="36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Beograd, </w:t>
      </w:r>
      <w:r w:rsidR="00C96F8E">
        <w:rPr>
          <w:sz w:val="28"/>
          <w:szCs w:val="28"/>
        </w:rPr>
        <w:t>mart</w:t>
      </w:r>
      <w:r>
        <w:rPr>
          <w:sz w:val="28"/>
          <w:szCs w:val="28"/>
        </w:rPr>
        <w:t xml:space="preserve"> 201</w:t>
      </w:r>
      <w:r w:rsidR="00914013">
        <w:rPr>
          <w:sz w:val="28"/>
          <w:szCs w:val="28"/>
        </w:rPr>
        <w:t>9</w:t>
      </w:r>
      <w:r>
        <w:rPr>
          <w:sz w:val="28"/>
          <w:szCs w:val="28"/>
        </w:rPr>
        <w:t>. god.</w:t>
      </w:r>
      <w:r w:rsidR="000A4B0E" w:rsidRPr="00FA2C34">
        <w:rPr>
          <w:sz w:val="28"/>
          <w:szCs w:val="28"/>
        </w:rPr>
        <w:t xml:space="preserve"> </w:t>
      </w:r>
    </w:p>
    <w:p w:rsidR="0095793D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p w:rsidR="0095793D" w:rsidRPr="00BE23F1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500"/>
        <w:gridCol w:w="2324"/>
        <w:gridCol w:w="2321"/>
      </w:tblGrid>
      <w:tr w:rsidR="005C4E34" w:rsidTr="005C4E34">
        <w:tc>
          <w:tcPr>
            <w:tcW w:w="2155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Autor</w:t>
            </w:r>
          </w:p>
        </w:tc>
      </w:tr>
      <w:tr w:rsidR="005C4E34" w:rsidTr="005406A5">
        <w:tc>
          <w:tcPr>
            <w:tcW w:w="2155" w:type="dxa"/>
          </w:tcPr>
          <w:p w:rsidR="005C4E34" w:rsidRDefault="0095793D" w:rsidP="005406A5">
            <w:pPr>
              <w:jc w:val="center"/>
            </w:pPr>
            <w:r>
              <w:t>10</w:t>
            </w:r>
            <w:r w:rsidR="005C4E34">
              <w:t>.03.19.</w:t>
            </w: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Prvobitna verzija</w:t>
            </w:r>
          </w:p>
          <w:p w:rsidR="005C4E34" w:rsidRPr="002C7D1F" w:rsidRDefault="005C4E34" w:rsidP="005406A5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Boško Ćurčiin</w:t>
            </w:r>
          </w:p>
          <w:p w:rsidR="005C4E34" w:rsidRDefault="005C4E34" w:rsidP="005406A5">
            <w:pPr>
              <w:jc w:val="center"/>
            </w:pPr>
          </w:p>
        </w:tc>
      </w:tr>
      <w:tr w:rsidR="005C4E34" w:rsidTr="005406A5">
        <w:tc>
          <w:tcPr>
            <w:tcW w:w="2155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</w:tr>
      <w:tr w:rsidR="005C4E34" w:rsidTr="005406A5">
        <w:tc>
          <w:tcPr>
            <w:tcW w:w="2155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</w:tr>
    </w:tbl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Pr="00875E97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5C4E34">
      <w:pPr>
        <w:spacing w:line="360" w:lineRule="auto"/>
        <w:rPr>
          <w:sz w:val="56"/>
          <w:szCs w:val="56"/>
        </w:rPr>
      </w:pPr>
    </w:p>
    <w:p w:rsidR="00730896" w:rsidRPr="00A01401" w:rsidRDefault="003E224B" w:rsidP="00730896">
      <w:pPr>
        <w:spacing w:line="360" w:lineRule="auto"/>
        <w:jc w:val="center"/>
        <w:rPr>
          <w:b/>
          <w:sz w:val="56"/>
          <w:szCs w:val="56"/>
        </w:rPr>
      </w:pPr>
      <w:r w:rsidRPr="00A01401">
        <w:rPr>
          <w:b/>
          <w:sz w:val="56"/>
          <w:szCs w:val="56"/>
        </w:rPr>
        <w:lastRenderedPageBreak/>
        <w:t>S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D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R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Ž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J</w:t>
      </w:r>
    </w:p>
    <w:bookmarkStart w:id="1" w:name="_Toc449835746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766B" w:rsidRDefault="00AD766B">
          <w:pPr>
            <w:pStyle w:val="TOCHeading"/>
          </w:pPr>
        </w:p>
        <w:p w:rsidR="005C10B8" w:rsidRDefault="00AD766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080209" w:history="1">
            <w:r w:rsidR="005C10B8" w:rsidRPr="001A5D08">
              <w:rPr>
                <w:rStyle w:val="Hyperlink"/>
                <w:noProof/>
              </w:rPr>
              <w:t>1.</w:t>
            </w:r>
            <w:r w:rsidR="005C10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10B8" w:rsidRPr="001A5D08">
              <w:rPr>
                <w:rStyle w:val="Hyperlink"/>
                <w:noProof/>
              </w:rPr>
              <w:t>UVOD</w:t>
            </w:r>
            <w:r w:rsidR="005C10B8">
              <w:rPr>
                <w:noProof/>
                <w:webHidden/>
              </w:rPr>
              <w:tab/>
            </w:r>
            <w:r w:rsidR="005C10B8">
              <w:rPr>
                <w:noProof/>
                <w:webHidden/>
              </w:rPr>
              <w:fldChar w:fldCharType="begin"/>
            </w:r>
            <w:r w:rsidR="005C10B8">
              <w:rPr>
                <w:noProof/>
                <w:webHidden/>
              </w:rPr>
              <w:instrText xml:space="preserve"> PAGEREF _Toc3080209 \h </w:instrText>
            </w:r>
            <w:r w:rsidR="005C10B8">
              <w:rPr>
                <w:noProof/>
                <w:webHidden/>
              </w:rPr>
            </w:r>
            <w:r w:rsidR="005C10B8">
              <w:rPr>
                <w:noProof/>
                <w:webHidden/>
              </w:rPr>
              <w:fldChar w:fldCharType="separate"/>
            </w:r>
            <w:r w:rsidR="005C10B8">
              <w:rPr>
                <w:noProof/>
                <w:webHidden/>
              </w:rPr>
              <w:t>4</w:t>
            </w:r>
            <w:r w:rsidR="005C10B8">
              <w:rPr>
                <w:noProof/>
                <w:webHidden/>
              </w:rPr>
              <w:fldChar w:fldCharType="end"/>
            </w:r>
          </w:hyperlink>
        </w:p>
        <w:p w:rsidR="005C10B8" w:rsidRDefault="00103EC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0210" w:history="1">
            <w:r w:rsidR="005C10B8" w:rsidRPr="001A5D08">
              <w:rPr>
                <w:rStyle w:val="Hyperlink"/>
                <w:noProof/>
              </w:rPr>
              <w:t>1.1</w:t>
            </w:r>
            <w:r w:rsidR="005C10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10B8" w:rsidRPr="001A5D08">
              <w:rPr>
                <w:rStyle w:val="Hyperlink"/>
                <w:noProof/>
              </w:rPr>
              <w:t>Rezime</w:t>
            </w:r>
            <w:r w:rsidR="005C10B8">
              <w:rPr>
                <w:noProof/>
                <w:webHidden/>
              </w:rPr>
              <w:tab/>
            </w:r>
            <w:r w:rsidR="005C10B8">
              <w:rPr>
                <w:noProof/>
                <w:webHidden/>
              </w:rPr>
              <w:fldChar w:fldCharType="begin"/>
            </w:r>
            <w:r w:rsidR="005C10B8">
              <w:rPr>
                <w:noProof/>
                <w:webHidden/>
              </w:rPr>
              <w:instrText xml:space="preserve"> PAGEREF _Toc3080210 \h </w:instrText>
            </w:r>
            <w:r w:rsidR="005C10B8">
              <w:rPr>
                <w:noProof/>
                <w:webHidden/>
              </w:rPr>
            </w:r>
            <w:r w:rsidR="005C10B8">
              <w:rPr>
                <w:noProof/>
                <w:webHidden/>
              </w:rPr>
              <w:fldChar w:fldCharType="separate"/>
            </w:r>
            <w:r w:rsidR="005C10B8">
              <w:rPr>
                <w:noProof/>
                <w:webHidden/>
              </w:rPr>
              <w:t>4</w:t>
            </w:r>
            <w:r w:rsidR="005C10B8">
              <w:rPr>
                <w:noProof/>
                <w:webHidden/>
              </w:rPr>
              <w:fldChar w:fldCharType="end"/>
            </w:r>
          </w:hyperlink>
        </w:p>
        <w:p w:rsidR="005C10B8" w:rsidRDefault="00103ECB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0211" w:history="1">
            <w:r w:rsidR="005C10B8" w:rsidRPr="001A5D08">
              <w:rPr>
                <w:rStyle w:val="Hyperlink"/>
                <w:noProof/>
              </w:rPr>
              <w:t>1.2    Namena dokumenta i ciljne grupe</w:t>
            </w:r>
            <w:r w:rsidR="005C10B8">
              <w:rPr>
                <w:noProof/>
                <w:webHidden/>
              </w:rPr>
              <w:tab/>
            </w:r>
            <w:r w:rsidR="005C10B8">
              <w:rPr>
                <w:noProof/>
                <w:webHidden/>
              </w:rPr>
              <w:fldChar w:fldCharType="begin"/>
            </w:r>
            <w:r w:rsidR="005C10B8">
              <w:rPr>
                <w:noProof/>
                <w:webHidden/>
              </w:rPr>
              <w:instrText xml:space="preserve"> PAGEREF _Toc3080211 \h </w:instrText>
            </w:r>
            <w:r w:rsidR="005C10B8">
              <w:rPr>
                <w:noProof/>
                <w:webHidden/>
              </w:rPr>
            </w:r>
            <w:r w:rsidR="005C10B8">
              <w:rPr>
                <w:noProof/>
                <w:webHidden/>
              </w:rPr>
              <w:fldChar w:fldCharType="separate"/>
            </w:r>
            <w:r w:rsidR="005C10B8">
              <w:rPr>
                <w:noProof/>
                <w:webHidden/>
              </w:rPr>
              <w:t>4</w:t>
            </w:r>
            <w:r w:rsidR="005C10B8">
              <w:rPr>
                <w:noProof/>
                <w:webHidden/>
              </w:rPr>
              <w:fldChar w:fldCharType="end"/>
            </w:r>
          </w:hyperlink>
        </w:p>
        <w:p w:rsidR="005C10B8" w:rsidRDefault="00103EC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0212" w:history="1">
            <w:r w:rsidR="005C10B8" w:rsidRPr="001A5D08">
              <w:rPr>
                <w:rStyle w:val="Hyperlink"/>
                <w:noProof/>
              </w:rPr>
              <w:t>2.</w:t>
            </w:r>
            <w:r w:rsidR="005C10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10B8" w:rsidRPr="001A5D08">
              <w:rPr>
                <w:rStyle w:val="Hyperlink"/>
                <w:noProof/>
              </w:rPr>
              <w:t>SCENARIO Kačenja obaveštenja</w:t>
            </w:r>
            <w:r w:rsidR="005C10B8">
              <w:rPr>
                <w:noProof/>
                <w:webHidden/>
              </w:rPr>
              <w:tab/>
            </w:r>
            <w:r w:rsidR="005C10B8">
              <w:rPr>
                <w:noProof/>
                <w:webHidden/>
              </w:rPr>
              <w:fldChar w:fldCharType="begin"/>
            </w:r>
            <w:r w:rsidR="005C10B8">
              <w:rPr>
                <w:noProof/>
                <w:webHidden/>
              </w:rPr>
              <w:instrText xml:space="preserve"> PAGEREF _Toc3080212 \h </w:instrText>
            </w:r>
            <w:r w:rsidR="005C10B8">
              <w:rPr>
                <w:noProof/>
                <w:webHidden/>
              </w:rPr>
            </w:r>
            <w:r w:rsidR="005C10B8">
              <w:rPr>
                <w:noProof/>
                <w:webHidden/>
              </w:rPr>
              <w:fldChar w:fldCharType="separate"/>
            </w:r>
            <w:r w:rsidR="005C10B8">
              <w:rPr>
                <w:noProof/>
                <w:webHidden/>
              </w:rPr>
              <w:t>4</w:t>
            </w:r>
            <w:r w:rsidR="005C10B8">
              <w:rPr>
                <w:noProof/>
                <w:webHidden/>
              </w:rPr>
              <w:fldChar w:fldCharType="end"/>
            </w:r>
          </w:hyperlink>
        </w:p>
        <w:p w:rsidR="005C10B8" w:rsidRDefault="00103EC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0213" w:history="1">
            <w:r w:rsidR="005C10B8" w:rsidRPr="001A5D08">
              <w:rPr>
                <w:rStyle w:val="Hyperlink"/>
                <w:noProof/>
              </w:rPr>
              <w:t>2.1</w:t>
            </w:r>
            <w:r w:rsidR="005C10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10B8" w:rsidRPr="001A5D08">
              <w:rPr>
                <w:rStyle w:val="Hyperlink"/>
                <w:noProof/>
              </w:rPr>
              <w:t>Kratak opis</w:t>
            </w:r>
            <w:r w:rsidR="005C10B8">
              <w:rPr>
                <w:noProof/>
                <w:webHidden/>
              </w:rPr>
              <w:tab/>
            </w:r>
            <w:r w:rsidR="005C10B8">
              <w:rPr>
                <w:noProof/>
                <w:webHidden/>
              </w:rPr>
              <w:fldChar w:fldCharType="begin"/>
            </w:r>
            <w:r w:rsidR="005C10B8">
              <w:rPr>
                <w:noProof/>
                <w:webHidden/>
              </w:rPr>
              <w:instrText xml:space="preserve"> PAGEREF _Toc3080213 \h </w:instrText>
            </w:r>
            <w:r w:rsidR="005C10B8">
              <w:rPr>
                <w:noProof/>
                <w:webHidden/>
              </w:rPr>
            </w:r>
            <w:r w:rsidR="005C10B8">
              <w:rPr>
                <w:noProof/>
                <w:webHidden/>
              </w:rPr>
              <w:fldChar w:fldCharType="separate"/>
            </w:r>
            <w:r w:rsidR="005C10B8">
              <w:rPr>
                <w:noProof/>
                <w:webHidden/>
              </w:rPr>
              <w:t>4</w:t>
            </w:r>
            <w:r w:rsidR="005C10B8">
              <w:rPr>
                <w:noProof/>
                <w:webHidden/>
              </w:rPr>
              <w:fldChar w:fldCharType="end"/>
            </w:r>
          </w:hyperlink>
        </w:p>
        <w:p w:rsidR="005C10B8" w:rsidRDefault="00103EC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0214" w:history="1">
            <w:r w:rsidR="005C10B8" w:rsidRPr="001A5D08">
              <w:rPr>
                <w:rStyle w:val="Hyperlink"/>
                <w:noProof/>
              </w:rPr>
              <w:t xml:space="preserve">2.2 </w:t>
            </w:r>
            <w:r w:rsidR="005C10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10B8" w:rsidRPr="001A5D08">
              <w:rPr>
                <w:rStyle w:val="Hyperlink"/>
                <w:noProof/>
              </w:rPr>
              <w:t>Tok događaja</w:t>
            </w:r>
            <w:r w:rsidR="005C10B8">
              <w:rPr>
                <w:noProof/>
                <w:webHidden/>
              </w:rPr>
              <w:tab/>
            </w:r>
            <w:r w:rsidR="005C10B8">
              <w:rPr>
                <w:noProof/>
                <w:webHidden/>
              </w:rPr>
              <w:fldChar w:fldCharType="begin"/>
            </w:r>
            <w:r w:rsidR="005C10B8">
              <w:rPr>
                <w:noProof/>
                <w:webHidden/>
              </w:rPr>
              <w:instrText xml:space="preserve"> PAGEREF _Toc3080214 \h </w:instrText>
            </w:r>
            <w:r w:rsidR="005C10B8">
              <w:rPr>
                <w:noProof/>
                <w:webHidden/>
              </w:rPr>
            </w:r>
            <w:r w:rsidR="005C10B8">
              <w:rPr>
                <w:noProof/>
                <w:webHidden/>
              </w:rPr>
              <w:fldChar w:fldCharType="separate"/>
            </w:r>
            <w:r w:rsidR="005C10B8">
              <w:rPr>
                <w:noProof/>
                <w:webHidden/>
              </w:rPr>
              <w:t>4</w:t>
            </w:r>
            <w:r w:rsidR="005C10B8">
              <w:rPr>
                <w:noProof/>
                <w:webHidden/>
              </w:rPr>
              <w:fldChar w:fldCharType="end"/>
            </w:r>
          </w:hyperlink>
        </w:p>
        <w:p w:rsidR="005C10B8" w:rsidRDefault="00103EC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0215" w:history="1">
            <w:r w:rsidR="005C10B8" w:rsidRPr="001A5D08">
              <w:rPr>
                <w:rStyle w:val="Hyperlink"/>
                <w:noProof/>
              </w:rPr>
              <w:t xml:space="preserve">2.3 </w:t>
            </w:r>
            <w:r w:rsidR="005C10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10B8" w:rsidRPr="001A5D08">
              <w:rPr>
                <w:rStyle w:val="Hyperlink"/>
                <w:noProof/>
              </w:rPr>
              <w:t>Posebni zahtevi</w:t>
            </w:r>
            <w:r w:rsidR="005C10B8">
              <w:rPr>
                <w:noProof/>
                <w:webHidden/>
              </w:rPr>
              <w:tab/>
            </w:r>
            <w:r w:rsidR="005C10B8">
              <w:rPr>
                <w:noProof/>
                <w:webHidden/>
              </w:rPr>
              <w:fldChar w:fldCharType="begin"/>
            </w:r>
            <w:r w:rsidR="005C10B8">
              <w:rPr>
                <w:noProof/>
                <w:webHidden/>
              </w:rPr>
              <w:instrText xml:space="preserve"> PAGEREF _Toc3080215 \h </w:instrText>
            </w:r>
            <w:r w:rsidR="005C10B8">
              <w:rPr>
                <w:noProof/>
                <w:webHidden/>
              </w:rPr>
            </w:r>
            <w:r w:rsidR="005C10B8">
              <w:rPr>
                <w:noProof/>
                <w:webHidden/>
              </w:rPr>
              <w:fldChar w:fldCharType="separate"/>
            </w:r>
            <w:r w:rsidR="005C10B8">
              <w:rPr>
                <w:noProof/>
                <w:webHidden/>
              </w:rPr>
              <w:t>4</w:t>
            </w:r>
            <w:r w:rsidR="005C10B8">
              <w:rPr>
                <w:noProof/>
                <w:webHidden/>
              </w:rPr>
              <w:fldChar w:fldCharType="end"/>
            </w:r>
          </w:hyperlink>
        </w:p>
        <w:p w:rsidR="005C10B8" w:rsidRDefault="00103EC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0216" w:history="1">
            <w:r w:rsidR="005C10B8" w:rsidRPr="001A5D08">
              <w:rPr>
                <w:rStyle w:val="Hyperlink"/>
                <w:noProof/>
              </w:rPr>
              <w:t xml:space="preserve">2.4 </w:t>
            </w:r>
            <w:r w:rsidR="005C10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10B8" w:rsidRPr="001A5D08">
              <w:rPr>
                <w:rStyle w:val="Hyperlink"/>
                <w:noProof/>
              </w:rPr>
              <w:t>Preduslovi</w:t>
            </w:r>
            <w:r w:rsidR="005C10B8">
              <w:rPr>
                <w:noProof/>
                <w:webHidden/>
              </w:rPr>
              <w:tab/>
            </w:r>
            <w:r w:rsidR="005C10B8">
              <w:rPr>
                <w:noProof/>
                <w:webHidden/>
              </w:rPr>
              <w:fldChar w:fldCharType="begin"/>
            </w:r>
            <w:r w:rsidR="005C10B8">
              <w:rPr>
                <w:noProof/>
                <w:webHidden/>
              </w:rPr>
              <w:instrText xml:space="preserve"> PAGEREF _Toc3080216 \h </w:instrText>
            </w:r>
            <w:r w:rsidR="005C10B8">
              <w:rPr>
                <w:noProof/>
                <w:webHidden/>
              </w:rPr>
            </w:r>
            <w:r w:rsidR="005C10B8">
              <w:rPr>
                <w:noProof/>
                <w:webHidden/>
              </w:rPr>
              <w:fldChar w:fldCharType="separate"/>
            </w:r>
            <w:r w:rsidR="005C10B8">
              <w:rPr>
                <w:noProof/>
                <w:webHidden/>
              </w:rPr>
              <w:t>4</w:t>
            </w:r>
            <w:r w:rsidR="005C10B8">
              <w:rPr>
                <w:noProof/>
                <w:webHidden/>
              </w:rPr>
              <w:fldChar w:fldCharType="end"/>
            </w:r>
          </w:hyperlink>
        </w:p>
        <w:p w:rsidR="005C10B8" w:rsidRDefault="00103EC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0217" w:history="1">
            <w:r w:rsidR="005C10B8" w:rsidRPr="001A5D08">
              <w:rPr>
                <w:rStyle w:val="Hyperlink"/>
                <w:noProof/>
              </w:rPr>
              <w:t>2.5</w:t>
            </w:r>
            <w:r w:rsidR="005C10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10B8" w:rsidRPr="001A5D08">
              <w:rPr>
                <w:rStyle w:val="Hyperlink"/>
                <w:noProof/>
              </w:rPr>
              <w:t>Posledice</w:t>
            </w:r>
            <w:r w:rsidR="005C10B8">
              <w:rPr>
                <w:noProof/>
                <w:webHidden/>
              </w:rPr>
              <w:tab/>
            </w:r>
            <w:r w:rsidR="005C10B8">
              <w:rPr>
                <w:noProof/>
                <w:webHidden/>
              </w:rPr>
              <w:fldChar w:fldCharType="begin"/>
            </w:r>
            <w:r w:rsidR="005C10B8">
              <w:rPr>
                <w:noProof/>
                <w:webHidden/>
              </w:rPr>
              <w:instrText xml:space="preserve"> PAGEREF _Toc3080217 \h </w:instrText>
            </w:r>
            <w:r w:rsidR="005C10B8">
              <w:rPr>
                <w:noProof/>
                <w:webHidden/>
              </w:rPr>
            </w:r>
            <w:r w:rsidR="005C10B8">
              <w:rPr>
                <w:noProof/>
                <w:webHidden/>
              </w:rPr>
              <w:fldChar w:fldCharType="separate"/>
            </w:r>
            <w:r w:rsidR="005C10B8">
              <w:rPr>
                <w:noProof/>
                <w:webHidden/>
              </w:rPr>
              <w:t>5</w:t>
            </w:r>
            <w:r w:rsidR="005C10B8">
              <w:rPr>
                <w:noProof/>
                <w:webHidden/>
              </w:rPr>
              <w:fldChar w:fldCharType="end"/>
            </w:r>
          </w:hyperlink>
        </w:p>
        <w:p w:rsidR="00AD766B" w:rsidRDefault="00AD766B">
          <w:r>
            <w:rPr>
              <w:b/>
              <w:bCs/>
              <w:noProof/>
            </w:rPr>
            <w:fldChar w:fldCharType="end"/>
          </w:r>
        </w:p>
      </w:sdtContent>
    </w:sdt>
    <w:p w:rsidR="00730896" w:rsidRPr="00A01401" w:rsidRDefault="00730896" w:rsidP="00985928">
      <w:pPr>
        <w:pStyle w:val="Heading1"/>
        <w:rPr>
          <w:bCs w:val="0"/>
          <w:caps w:val="0"/>
        </w:rPr>
      </w:pPr>
    </w:p>
    <w:p w:rsidR="0006325E" w:rsidRDefault="0006325E" w:rsidP="0006325E"/>
    <w:p w:rsidR="0006325E" w:rsidRPr="0006325E" w:rsidRDefault="0006325E" w:rsidP="0006325E"/>
    <w:bookmarkEnd w:id="1"/>
    <w:p w:rsidR="00730896" w:rsidRDefault="00730896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8829FC" w:rsidRDefault="008829FC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/>
    <w:p w:rsidR="00034394" w:rsidRDefault="0097387D" w:rsidP="00422EB9">
      <w:pPr>
        <w:pStyle w:val="Heading1"/>
        <w:rPr>
          <w:bCs w:val="0"/>
          <w:caps w:val="0"/>
        </w:rPr>
      </w:pPr>
      <w:bookmarkStart w:id="2" w:name="_Toc3080209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</w:r>
      <w:r w:rsidR="00812951">
        <w:rPr>
          <w:bCs w:val="0"/>
          <w:caps w:val="0"/>
        </w:rPr>
        <w:t>UVOD</w:t>
      </w:r>
      <w:bookmarkEnd w:id="2"/>
    </w:p>
    <w:p w:rsidR="00914013" w:rsidRDefault="00422EB9" w:rsidP="00E43698">
      <w:pPr>
        <w:pStyle w:val="Heading2"/>
        <w:numPr>
          <w:ilvl w:val="1"/>
          <w:numId w:val="1"/>
        </w:numPr>
      </w:pPr>
      <w:bookmarkStart w:id="3" w:name="_Toc3080210"/>
      <w:r>
        <w:t>Rezime</w:t>
      </w:r>
      <w:bookmarkEnd w:id="3"/>
    </w:p>
    <w:p w:rsidR="00894D31" w:rsidRPr="00894D31" w:rsidRDefault="00894D31" w:rsidP="00894D31">
      <w:pPr>
        <w:keepNext/>
        <w:framePr w:dropCap="drop" w:lines="3" w:wrap="around" w:vAnchor="text" w:hAnchor="page" w:x="1727" w:y="25"/>
        <w:spacing w:line="827" w:lineRule="exact"/>
        <w:ind w:firstLine="720"/>
        <w:jc w:val="both"/>
        <w:textAlignment w:val="baseline"/>
        <w:rPr>
          <w:position w:val="-11"/>
          <w:sz w:val="72"/>
          <w:szCs w:val="110"/>
        </w:rPr>
      </w:pPr>
      <w:r w:rsidRPr="00894D31">
        <w:rPr>
          <w:position w:val="-11"/>
          <w:sz w:val="72"/>
          <w:szCs w:val="110"/>
        </w:rPr>
        <w:t>D</w:t>
      </w:r>
    </w:p>
    <w:p w:rsidR="00812951" w:rsidRDefault="00812951" w:rsidP="00812951"/>
    <w:p w:rsidR="00097E4B" w:rsidRDefault="00422EB9" w:rsidP="00097E4B">
      <w:pPr>
        <w:jc w:val="both"/>
      </w:pPr>
      <w:r>
        <w:t xml:space="preserve">efinisanje scenarija upotrebe </w:t>
      </w:r>
      <w:r w:rsidR="00833EF3">
        <w:t xml:space="preserve">funkcionalnosti </w:t>
      </w:r>
      <w:r w:rsidR="00F469E9">
        <w:rPr>
          <w:i/>
        </w:rPr>
        <w:t>Kačenje obaveštenja na oglasnu tablu</w:t>
      </w:r>
      <w:r w:rsidR="00833EF3">
        <w:t>, sa primercima odgovaraju</w:t>
      </w:r>
      <w:r w:rsidR="00833EF3">
        <w:rPr>
          <w:lang w:val="sr-Latn-RS"/>
        </w:rPr>
        <w:t>ćih html stranica</w:t>
      </w:r>
      <w:r w:rsidR="00812951" w:rsidRPr="00812951">
        <w:t>.</w:t>
      </w:r>
    </w:p>
    <w:p w:rsidR="00097E4B" w:rsidRDefault="00097E4B" w:rsidP="00097E4B">
      <w:pPr>
        <w:jc w:val="both"/>
      </w:pPr>
    </w:p>
    <w:p w:rsidR="00886640" w:rsidRPr="00886640" w:rsidRDefault="00886640" w:rsidP="00E43698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:rsidR="00097E4B" w:rsidRDefault="00293477" w:rsidP="00AD766B">
      <w:pPr>
        <w:pStyle w:val="Heading2"/>
      </w:pPr>
      <w:bookmarkStart w:id="4" w:name="_Toc3080211"/>
      <w:r>
        <w:t xml:space="preserve">1.2 </w:t>
      </w:r>
      <w:r w:rsidR="009E7A89">
        <w:t xml:space="preserve">   </w:t>
      </w:r>
      <w:r w:rsidR="00886640" w:rsidRPr="00886640">
        <w:t>Namena dokumenta i ciljne grupe</w:t>
      </w:r>
      <w:bookmarkEnd w:id="4"/>
    </w:p>
    <w:p w:rsidR="006D27E4" w:rsidRDefault="006D27E4" w:rsidP="00886640">
      <w:pPr>
        <w:rPr>
          <w:b/>
          <w:i/>
          <w:sz w:val="32"/>
        </w:rPr>
      </w:pPr>
    </w:p>
    <w:p w:rsidR="006D27E4" w:rsidRPr="006D27E4" w:rsidRDefault="006D27E4" w:rsidP="006D27E4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5"/>
          <w:sz w:val="67"/>
        </w:rPr>
      </w:pPr>
      <w:r w:rsidRPr="006D27E4">
        <w:rPr>
          <w:position w:val="-5"/>
          <w:sz w:val="67"/>
        </w:rPr>
        <w:t>O</w:t>
      </w:r>
    </w:p>
    <w:p w:rsidR="00CF068D" w:rsidRDefault="00293477" w:rsidP="000C644D">
      <w:pPr>
        <w:ind w:left="720"/>
        <w:jc w:val="both"/>
      </w:pPr>
      <w:r>
        <w:t>vaj document će koristiti svi članovi projektnog tima u razvoju projekta i testiranju, a može se koristiti i pri pisanju upustva za upotrebu</w:t>
      </w:r>
    </w:p>
    <w:p w:rsidR="000C644D" w:rsidRDefault="000C644D" w:rsidP="000C644D">
      <w:pPr>
        <w:ind w:left="720"/>
        <w:jc w:val="both"/>
      </w:pPr>
    </w:p>
    <w:p w:rsidR="00812951" w:rsidRDefault="002A3A8C" w:rsidP="00812951">
      <w:pPr>
        <w:pStyle w:val="Heading1"/>
      </w:pPr>
      <w:bookmarkStart w:id="5" w:name="_Toc3080212"/>
      <w:r>
        <w:t>2</w:t>
      </w:r>
      <w:r w:rsidR="00812951">
        <w:t>.</w:t>
      </w:r>
      <w:r w:rsidR="00812951">
        <w:tab/>
      </w:r>
      <w:r>
        <w:t xml:space="preserve">SCENARIO </w:t>
      </w:r>
      <w:r w:rsidR="00F20216">
        <w:t>Kačenja obaveštenja</w:t>
      </w:r>
      <w:bookmarkEnd w:id="5"/>
    </w:p>
    <w:p w:rsidR="00812951" w:rsidRDefault="00812951" w:rsidP="009E7A89"/>
    <w:p w:rsidR="001E352F" w:rsidRDefault="009E7A89" w:rsidP="00AD766B">
      <w:pPr>
        <w:pStyle w:val="Heading2"/>
      </w:pPr>
      <w:bookmarkStart w:id="6" w:name="_Toc3080213"/>
      <w:r w:rsidRPr="009E7A89">
        <w:t>2.1</w:t>
      </w:r>
      <w:r>
        <w:tab/>
        <w:t>Kratak opis</w:t>
      </w:r>
      <w:bookmarkEnd w:id="6"/>
    </w:p>
    <w:p w:rsidR="00014686" w:rsidRPr="00014686" w:rsidRDefault="00014686" w:rsidP="00014686"/>
    <w:p w:rsidR="007B0435" w:rsidRPr="007B0435" w:rsidRDefault="007B0435" w:rsidP="007B0435">
      <w:pPr>
        <w:keepNext/>
        <w:framePr w:dropCap="drop" w:lines="2" w:wrap="around" w:vAnchor="text" w:hAnchor="text"/>
        <w:spacing w:line="551" w:lineRule="exact"/>
        <w:ind w:left="720"/>
        <w:textAlignment w:val="baseline"/>
        <w:rPr>
          <w:position w:val="-5"/>
          <w:sz w:val="68"/>
          <w:szCs w:val="72"/>
        </w:rPr>
      </w:pPr>
      <w:r w:rsidRPr="007B0435">
        <w:rPr>
          <w:position w:val="-5"/>
          <w:sz w:val="68"/>
          <w:szCs w:val="72"/>
        </w:rPr>
        <w:t>U</w:t>
      </w:r>
    </w:p>
    <w:p w:rsidR="009E7A89" w:rsidRDefault="00F469E9" w:rsidP="00F469E9">
      <w:pPr>
        <w:ind w:left="720"/>
      </w:pPr>
      <w:r>
        <w:rPr>
          <w:szCs w:val="72"/>
        </w:rPr>
        <w:t>koliko podstanar želi da obavesti svoje komšije o nečemu, postaviće obaveštenje na oglasnu tablu</w:t>
      </w:r>
      <w:r w:rsidR="003C2D4D">
        <w:rPr>
          <w:szCs w:val="72"/>
        </w:rPr>
        <w:t xml:space="preserve"> zgrade</w:t>
      </w:r>
      <w:r w:rsidR="004F3FC8" w:rsidRPr="004F3FC8">
        <w:t>.</w:t>
      </w:r>
    </w:p>
    <w:p w:rsidR="003E2C9F" w:rsidRDefault="003E2C9F" w:rsidP="009E7A89"/>
    <w:p w:rsidR="003E2C9F" w:rsidRDefault="003E2C9F" w:rsidP="00AD766B">
      <w:pPr>
        <w:pStyle w:val="Heading2"/>
      </w:pPr>
      <w:bookmarkStart w:id="7" w:name="_Toc3080214"/>
      <w:r>
        <w:t xml:space="preserve">2.2 </w:t>
      </w:r>
      <w:r>
        <w:tab/>
        <w:t>Tok događaja</w:t>
      </w:r>
      <w:bookmarkEnd w:id="7"/>
    </w:p>
    <w:p w:rsidR="003E2C9F" w:rsidRDefault="003E2C9F" w:rsidP="009E7A89">
      <w:pPr>
        <w:rPr>
          <w:b/>
          <w:i/>
          <w:sz w:val="32"/>
        </w:rPr>
      </w:pPr>
      <w:r>
        <w:rPr>
          <w:b/>
          <w:i/>
          <w:sz w:val="32"/>
        </w:rPr>
        <w:tab/>
      </w:r>
    </w:p>
    <w:p w:rsidR="00014686" w:rsidRDefault="00014686" w:rsidP="009E7A89">
      <w:pPr>
        <w:rPr>
          <w:b/>
          <w:i/>
          <w:sz w:val="32"/>
        </w:rPr>
      </w:pPr>
      <w:r>
        <w:rPr>
          <w:b/>
          <w:i/>
          <w:sz w:val="32"/>
        </w:rPr>
        <w:tab/>
        <w:t>2.2.1 Podstanar kači obaveštenje na oglasnu tablu</w:t>
      </w:r>
    </w:p>
    <w:p w:rsidR="00014686" w:rsidRDefault="00014686" w:rsidP="009E7A89"/>
    <w:p w:rsidR="004B7C66" w:rsidRPr="004B7C66" w:rsidRDefault="004B7C66" w:rsidP="00E43698">
      <w:pPr>
        <w:pStyle w:val="ListParagraph"/>
        <w:numPr>
          <w:ilvl w:val="0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0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1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1"/>
          <w:numId w:val="3"/>
        </w:numPr>
        <w:rPr>
          <w:vanish/>
        </w:rPr>
      </w:pPr>
    </w:p>
    <w:p w:rsidR="00196AAF" w:rsidRDefault="00076A32" w:rsidP="00014686">
      <w:pPr>
        <w:pStyle w:val="ListParagraph"/>
        <w:numPr>
          <w:ilvl w:val="3"/>
          <w:numId w:val="3"/>
        </w:numPr>
      </w:pPr>
      <w:r>
        <w:t>Podstanar</w:t>
      </w:r>
      <w:r w:rsidR="004B7C66">
        <w:t xml:space="preserve"> </w:t>
      </w:r>
      <w:r>
        <w:t xml:space="preserve">dobija </w:t>
      </w:r>
      <w:r w:rsidR="008817B4">
        <w:t>formu u koju unosi</w:t>
      </w:r>
      <w:r w:rsidR="00957A0B">
        <w:t xml:space="preserve"> naziv </w:t>
      </w:r>
      <w:r w:rsidR="00196AAF">
        <w:t>obaveštenja</w:t>
      </w:r>
    </w:p>
    <w:p w:rsidR="004B7C66" w:rsidRDefault="00196AAF" w:rsidP="00014686">
      <w:pPr>
        <w:pStyle w:val="ListParagraph"/>
        <w:numPr>
          <w:ilvl w:val="3"/>
          <w:numId w:val="3"/>
        </w:numPr>
      </w:pPr>
      <w:r>
        <w:t>Podstanar unos</w:t>
      </w:r>
      <w:r w:rsidR="00957A0B">
        <w:t>i opis obaveštenja</w:t>
      </w:r>
    </w:p>
    <w:p w:rsidR="00A5722B" w:rsidRDefault="008817B4" w:rsidP="007008BE">
      <w:pPr>
        <w:pStyle w:val="ListParagraph"/>
        <w:numPr>
          <w:ilvl w:val="3"/>
          <w:numId w:val="3"/>
        </w:numPr>
        <w:jc w:val="both"/>
      </w:pPr>
      <w:r>
        <w:t>Pritiskom na dugme “</w:t>
      </w:r>
      <w:r w:rsidR="006F5A31">
        <w:t>Potvrdi kačenje obaveštenja na oglasnu tablu</w:t>
      </w:r>
      <w:r>
        <w:t xml:space="preserve">”, poruka se kači na oglasnu </w:t>
      </w:r>
      <w:r w:rsidR="00196AAF">
        <w:t xml:space="preserve"> </w:t>
      </w:r>
      <w:r w:rsidR="007008BE">
        <w:t xml:space="preserve"> </w:t>
      </w:r>
      <w:r>
        <w:t>tablu</w:t>
      </w:r>
    </w:p>
    <w:p w:rsidR="00196AAF" w:rsidRDefault="00196AAF" w:rsidP="007008BE">
      <w:pPr>
        <w:pStyle w:val="ListParagraph"/>
        <w:numPr>
          <w:ilvl w:val="3"/>
          <w:numId w:val="3"/>
        </w:numPr>
        <w:jc w:val="both"/>
      </w:pPr>
      <w:r>
        <w:t>Podstanar se vraća u korak 2.2.1.1. i omogućen mu je ponovni unos obaveštenja</w:t>
      </w:r>
      <w:bookmarkStart w:id="8" w:name="_GoBack"/>
      <w:bookmarkEnd w:id="8"/>
    </w:p>
    <w:p w:rsidR="00A5722B" w:rsidRPr="008817B4" w:rsidRDefault="00A5722B" w:rsidP="008817B4">
      <w:pPr>
        <w:pStyle w:val="Heading2"/>
      </w:pPr>
      <w:bookmarkStart w:id="9" w:name="_Toc3080215"/>
      <w:r w:rsidRPr="00A5722B">
        <w:t xml:space="preserve">2.3 </w:t>
      </w:r>
      <w:r w:rsidRPr="00A5722B">
        <w:tab/>
        <w:t>Posebni zahtevi</w:t>
      </w:r>
      <w:bookmarkEnd w:id="9"/>
    </w:p>
    <w:p w:rsidR="008817B4" w:rsidRDefault="008817B4" w:rsidP="008817B4">
      <w:pPr>
        <w:ind w:left="720"/>
        <w:jc w:val="both"/>
      </w:pPr>
      <w:r>
        <w:rPr>
          <w:position w:val="-6"/>
          <w:sz w:val="70"/>
        </w:rPr>
        <w:t>N</w:t>
      </w:r>
      <w:r w:rsidRPr="00497ADA">
        <w:rPr>
          <w:position w:val="-6"/>
        </w:rPr>
        <w:t>ema</w:t>
      </w:r>
      <w:r>
        <w:t>.</w:t>
      </w:r>
    </w:p>
    <w:p w:rsidR="008E7891" w:rsidRDefault="008E7891" w:rsidP="008E7891">
      <w:pPr>
        <w:jc w:val="both"/>
      </w:pPr>
    </w:p>
    <w:p w:rsidR="008E7891" w:rsidRDefault="008E7891" w:rsidP="00AD766B">
      <w:pPr>
        <w:pStyle w:val="Heading2"/>
      </w:pPr>
      <w:bookmarkStart w:id="10" w:name="_Toc3080216"/>
      <w:r w:rsidRPr="008E7891">
        <w:t xml:space="preserve">2.4 </w:t>
      </w:r>
      <w:r w:rsidRPr="008E7891">
        <w:tab/>
        <w:t>Preduslovi</w:t>
      </w:r>
      <w:bookmarkEnd w:id="10"/>
    </w:p>
    <w:p w:rsidR="001E352F" w:rsidRDefault="001E352F" w:rsidP="008E7891">
      <w:pPr>
        <w:jc w:val="both"/>
        <w:rPr>
          <w:b/>
          <w:i/>
          <w:sz w:val="32"/>
        </w:rPr>
      </w:pPr>
    </w:p>
    <w:p w:rsidR="001E352F" w:rsidRPr="001E352F" w:rsidRDefault="001E352F" w:rsidP="001E352F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6"/>
          <w:sz w:val="70"/>
        </w:rPr>
      </w:pPr>
      <w:r w:rsidRPr="001E352F">
        <w:rPr>
          <w:position w:val="-6"/>
          <w:sz w:val="70"/>
        </w:rPr>
        <w:t>P</w:t>
      </w:r>
    </w:p>
    <w:p w:rsidR="008E7891" w:rsidRPr="008E7891" w:rsidRDefault="008E7891" w:rsidP="001E352F">
      <w:pPr>
        <w:ind w:left="720"/>
        <w:jc w:val="both"/>
      </w:pPr>
      <w:r>
        <w:t xml:space="preserve">re nego što </w:t>
      </w:r>
      <w:r w:rsidR="00016453">
        <w:t>okači obaveštenje na oglasnu tablu</w:t>
      </w:r>
      <w:r w:rsidR="001E352F">
        <w:t>, podstanar mora da uspešno prođe scenario logovanja u sistem.</w:t>
      </w:r>
    </w:p>
    <w:p w:rsidR="008E7891" w:rsidRDefault="008E7891" w:rsidP="008E7891">
      <w:pPr>
        <w:jc w:val="both"/>
      </w:pPr>
    </w:p>
    <w:p w:rsidR="00CF7110" w:rsidRDefault="008E7891" w:rsidP="000C644D">
      <w:pPr>
        <w:pStyle w:val="Heading2"/>
      </w:pPr>
      <w:bookmarkStart w:id="11" w:name="_Toc3080217"/>
      <w:r w:rsidRPr="00CF7110">
        <w:lastRenderedPageBreak/>
        <w:t>2.5</w:t>
      </w:r>
      <w:r w:rsidRPr="00CF7110">
        <w:tab/>
        <w:t>Posledice</w:t>
      </w:r>
      <w:bookmarkEnd w:id="11"/>
    </w:p>
    <w:p w:rsidR="00CF7110" w:rsidRPr="00CF7110" w:rsidRDefault="00CF7110" w:rsidP="008E7891">
      <w:pPr>
        <w:jc w:val="both"/>
      </w:pPr>
      <w:r>
        <w:tab/>
      </w:r>
      <w:r w:rsidRPr="000C644D">
        <w:rPr>
          <w:sz w:val="72"/>
        </w:rPr>
        <w:t>U</w:t>
      </w:r>
      <w:r>
        <w:t xml:space="preserve"> bazu ćemo dodati sve potrebne podatke</w:t>
      </w:r>
      <w:r w:rsidR="00333984">
        <w:t>.</w:t>
      </w:r>
    </w:p>
    <w:sectPr w:rsidR="00CF7110" w:rsidRPr="00CF7110" w:rsidSect="00A55D24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ECB" w:rsidRDefault="00103ECB">
      <w:r>
        <w:separator/>
      </w:r>
    </w:p>
  </w:endnote>
  <w:endnote w:type="continuationSeparator" w:id="0">
    <w:p w:rsidR="00103ECB" w:rsidRDefault="00103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D41455" w:rsidRDefault="005406A5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96AAF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103ECB">
    <w:pPr>
      <w:pStyle w:val="Footer"/>
    </w:pPr>
    <w:r>
      <w:rPr>
        <w:noProof/>
      </w:rPr>
      <w:pict>
        <v:roundrect id="_x0000_s2051" style="position:absolute;margin-left:-106.8pt;margin-top:-.95pt;width:628.5pt;height:84pt;z-index:251659264" arcsize="10923f" fillcolor="#ffd966 [1943]" strokecolor="#f4b083 [1941]" strokeweight="1pt">
          <v:fill color2="#f7caac [1301]"/>
          <v:shadow on="t" type="perspective" color="#823b0b [1605]" opacity=".5" offset="1pt" offset2="-3pt"/>
        </v:round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ECB" w:rsidRDefault="00103ECB">
      <w:r>
        <w:separator/>
      </w:r>
    </w:p>
  </w:footnote>
  <w:footnote w:type="continuationSeparator" w:id="0">
    <w:p w:rsidR="00103ECB" w:rsidRDefault="00103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7A32DA" w:rsidRDefault="00103ECB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_x0000_s2053" type="#_x0000_t7" style="position:absolute;margin-left:-181.8pt;margin-top:-49.5pt;width:589.5pt;height:39pt;z-index:251659775" fillcolor="#ffd966 [1943]" strokecolor="#ffd966 [1943]" strokeweight="3pt">
          <v:shadow on="t" type="perspective" color="#7f5f00 [1607]" opacity=".5" offset="1pt" offset2="-1pt"/>
        </v:shape>
      </w:pict>
    </w:r>
    <w:r>
      <w:rPr>
        <w:noProof/>
        <w:sz w:val="20"/>
        <w:szCs w:val="20"/>
      </w:rPr>
      <w:pict>
        <v:roundrect id="_x0000_s2052" style="position:absolute;margin-left:-104.55pt;margin-top:-45pt;width:82.5pt;height:861pt;z-index:251660288" arcsize="10923f" fillcolor="#ffd966 [1943]" strokecolor="#ffd966 [1943]"/>
      </w:pict>
    </w:r>
    <w:r w:rsidR="005406A5">
      <w:rPr>
        <w:sz w:val="20"/>
        <w:szCs w:val="20"/>
      </w:rPr>
      <w:t>Podstanarodavac</w:t>
    </w:r>
    <w:r w:rsidR="005406A5" w:rsidRPr="0042021D">
      <w:rPr>
        <w:sz w:val="20"/>
        <w:szCs w:val="20"/>
        <w:lang w:val="sr-Cyrl-CS"/>
      </w:rPr>
      <w:tab/>
    </w:r>
    <w:r w:rsidR="005406A5" w:rsidRPr="0042021D">
      <w:rPr>
        <w:sz w:val="20"/>
        <w:szCs w:val="20"/>
        <w:lang w:val="sr-Cyrl-CS"/>
      </w:rPr>
      <w:tab/>
    </w:r>
    <w:r w:rsidR="005406A5">
      <w:rPr>
        <w:sz w:val="20"/>
        <w:szCs w:val="20"/>
      </w:rPr>
      <w:t xml:space="preserve">Boško Ćurčin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103ECB">
    <w:pPr>
      <w:pStyle w:val="Header"/>
    </w:pPr>
    <w:r>
      <w:rPr>
        <w:noProof/>
      </w:rPr>
      <w:pict>
        <v:roundrect id="_x0000_s2050" style="position:absolute;margin-left:-130.05pt;margin-top:-48pt;width:664.5pt;height:79.5pt;z-index:251658240" arcsize="10923f" fillcolor="#ffd966 [1943]" strokecolor="#f7caac [1301]" strokeweight="1pt">
          <v:fill color2="#f7caac [1301]"/>
          <v:shadow on="t" type="perspective" color="#823b0b [1605]" opacity=".5" offset="1pt" offset2="-3pt"/>
        </v:round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161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475"/>
    <w:rsid w:val="00014686"/>
    <w:rsid w:val="00016453"/>
    <w:rsid w:val="00021BA2"/>
    <w:rsid w:val="00027673"/>
    <w:rsid w:val="00033285"/>
    <w:rsid w:val="00034394"/>
    <w:rsid w:val="0003467E"/>
    <w:rsid w:val="00036565"/>
    <w:rsid w:val="0006325E"/>
    <w:rsid w:val="00067B5A"/>
    <w:rsid w:val="000706B5"/>
    <w:rsid w:val="00072C72"/>
    <w:rsid w:val="0007698C"/>
    <w:rsid w:val="00076A32"/>
    <w:rsid w:val="00083CF3"/>
    <w:rsid w:val="000871B0"/>
    <w:rsid w:val="00097E4B"/>
    <w:rsid w:val="000A0471"/>
    <w:rsid w:val="000A0F0C"/>
    <w:rsid w:val="000A4B0E"/>
    <w:rsid w:val="000A608A"/>
    <w:rsid w:val="000B04F2"/>
    <w:rsid w:val="000B4281"/>
    <w:rsid w:val="000C644D"/>
    <w:rsid w:val="000C7D6B"/>
    <w:rsid w:val="000D154E"/>
    <w:rsid w:val="000D22B0"/>
    <w:rsid w:val="000E015E"/>
    <w:rsid w:val="000F0C95"/>
    <w:rsid w:val="000F6B2D"/>
    <w:rsid w:val="000F6EFA"/>
    <w:rsid w:val="00103ECB"/>
    <w:rsid w:val="00105389"/>
    <w:rsid w:val="001269AB"/>
    <w:rsid w:val="0013472A"/>
    <w:rsid w:val="00145C75"/>
    <w:rsid w:val="001653C7"/>
    <w:rsid w:val="00196AAF"/>
    <w:rsid w:val="001A131C"/>
    <w:rsid w:val="001A53FB"/>
    <w:rsid w:val="001D01DA"/>
    <w:rsid w:val="001D0CEA"/>
    <w:rsid w:val="001D1DF5"/>
    <w:rsid w:val="001E352F"/>
    <w:rsid w:val="001E3687"/>
    <w:rsid w:val="001F15F8"/>
    <w:rsid w:val="00200BC6"/>
    <w:rsid w:val="002077CF"/>
    <w:rsid w:val="00207B33"/>
    <w:rsid w:val="00215219"/>
    <w:rsid w:val="002152C4"/>
    <w:rsid w:val="002154F1"/>
    <w:rsid w:val="00223EC5"/>
    <w:rsid w:val="00230751"/>
    <w:rsid w:val="0023654B"/>
    <w:rsid w:val="00252BF4"/>
    <w:rsid w:val="00254531"/>
    <w:rsid w:val="002861B2"/>
    <w:rsid w:val="0029128B"/>
    <w:rsid w:val="00293477"/>
    <w:rsid w:val="002A0A7A"/>
    <w:rsid w:val="002A3A8C"/>
    <w:rsid w:val="002A485C"/>
    <w:rsid w:val="002C6037"/>
    <w:rsid w:val="002D3CAF"/>
    <w:rsid w:val="0030200B"/>
    <w:rsid w:val="00317E05"/>
    <w:rsid w:val="00320106"/>
    <w:rsid w:val="003259A0"/>
    <w:rsid w:val="00333984"/>
    <w:rsid w:val="00367740"/>
    <w:rsid w:val="0037703E"/>
    <w:rsid w:val="00385857"/>
    <w:rsid w:val="00386116"/>
    <w:rsid w:val="00395DF6"/>
    <w:rsid w:val="003A0780"/>
    <w:rsid w:val="003B60EC"/>
    <w:rsid w:val="003B6ABD"/>
    <w:rsid w:val="003C2D4D"/>
    <w:rsid w:val="003C424F"/>
    <w:rsid w:val="003C64BC"/>
    <w:rsid w:val="003E1FE5"/>
    <w:rsid w:val="003E224B"/>
    <w:rsid w:val="003E2C9F"/>
    <w:rsid w:val="003E5465"/>
    <w:rsid w:val="00417079"/>
    <w:rsid w:val="0042021D"/>
    <w:rsid w:val="00422EB9"/>
    <w:rsid w:val="00427162"/>
    <w:rsid w:val="0044447C"/>
    <w:rsid w:val="00451E78"/>
    <w:rsid w:val="00455ADD"/>
    <w:rsid w:val="00460EE9"/>
    <w:rsid w:val="0046280D"/>
    <w:rsid w:val="004671FB"/>
    <w:rsid w:val="00473E66"/>
    <w:rsid w:val="00485113"/>
    <w:rsid w:val="0049278E"/>
    <w:rsid w:val="004A397C"/>
    <w:rsid w:val="004A77E7"/>
    <w:rsid w:val="004B7C66"/>
    <w:rsid w:val="004C459E"/>
    <w:rsid w:val="004C78C7"/>
    <w:rsid w:val="004D057C"/>
    <w:rsid w:val="004D074D"/>
    <w:rsid w:val="004D243D"/>
    <w:rsid w:val="004D5002"/>
    <w:rsid w:val="004E45C2"/>
    <w:rsid w:val="004E7597"/>
    <w:rsid w:val="004F2C82"/>
    <w:rsid w:val="004F3FC8"/>
    <w:rsid w:val="005050CA"/>
    <w:rsid w:val="00506975"/>
    <w:rsid w:val="0052563C"/>
    <w:rsid w:val="00526F48"/>
    <w:rsid w:val="005273AA"/>
    <w:rsid w:val="00530EA3"/>
    <w:rsid w:val="005406A5"/>
    <w:rsid w:val="00546A5B"/>
    <w:rsid w:val="005573D3"/>
    <w:rsid w:val="00557636"/>
    <w:rsid w:val="00564FD7"/>
    <w:rsid w:val="005659A1"/>
    <w:rsid w:val="005676EB"/>
    <w:rsid w:val="00570352"/>
    <w:rsid w:val="005742CE"/>
    <w:rsid w:val="00580574"/>
    <w:rsid w:val="0058443D"/>
    <w:rsid w:val="00585177"/>
    <w:rsid w:val="0058562D"/>
    <w:rsid w:val="00593237"/>
    <w:rsid w:val="005A6114"/>
    <w:rsid w:val="005C10B8"/>
    <w:rsid w:val="005C3C70"/>
    <w:rsid w:val="005C4E34"/>
    <w:rsid w:val="005C56E8"/>
    <w:rsid w:val="005C708D"/>
    <w:rsid w:val="005F4202"/>
    <w:rsid w:val="006014D6"/>
    <w:rsid w:val="00601A9C"/>
    <w:rsid w:val="00603E36"/>
    <w:rsid w:val="00607D3F"/>
    <w:rsid w:val="00610EB6"/>
    <w:rsid w:val="00622DBB"/>
    <w:rsid w:val="006423E3"/>
    <w:rsid w:val="006521DF"/>
    <w:rsid w:val="006659CB"/>
    <w:rsid w:val="00667EC6"/>
    <w:rsid w:val="00670F62"/>
    <w:rsid w:val="00672CAC"/>
    <w:rsid w:val="00683200"/>
    <w:rsid w:val="006838DA"/>
    <w:rsid w:val="00687AD0"/>
    <w:rsid w:val="006957FF"/>
    <w:rsid w:val="006A6705"/>
    <w:rsid w:val="006B1251"/>
    <w:rsid w:val="006B4BB9"/>
    <w:rsid w:val="006C29DA"/>
    <w:rsid w:val="006D27E4"/>
    <w:rsid w:val="006E2710"/>
    <w:rsid w:val="006E2BFA"/>
    <w:rsid w:val="006F5A31"/>
    <w:rsid w:val="007008BE"/>
    <w:rsid w:val="007045E0"/>
    <w:rsid w:val="007175B9"/>
    <w:rsid w:val="0072212B"/>
    <w:rsid w:val="00730896"/>
    <w:rsid w:val="00737B2F"/>
    <w:rsid w:val="00740342"/>
    <w:rsid w:val="00765721"/>
    <w:rsid w:val="0076705D"/>
    <w:rsid w:val="007769F0"/>
    <w:rsid w:val="00790E1F"/>
    <w:rsid w:val="00791A04"/>
    <w:rsid w:val="007A0FBE"/>
    <w:rsid w:val="007A32DA"/>
    <w:rsid w:val="007A6FB4"/>
    <w:rsid w:val="007B0435"/>
    <w:rsid w:val="007B3703"/>
    <w:rsid w:val="007B3CC3"/>
    <w:rsid w:val="007D092B"/>
    <w:rsid w:val="007D1FDF"/>
    <w:rsid w:val="007E66D4"/>
    <w:rsid w:val="007F1043"/>
    <w:rsid w:val="0080007D"/>
    <w:rsid w:val="00806134"/>
    <w:rsid w:val="00812951"/>
    <w:rsid w:val="00814B0B"/>
    <w:rsid w:val="00815D60"/>
    <w:rsid w:val="008172CC"/>
    <w:rsid w:val="00833EF3"/>
    <w:rsid w:val="008363F8"/>
    <w:rsid w:val="00836BE1"/>
    <w:rsid w:val="0085224E"/>
    <w:rsid w:val="008563B1"/>
    <w:rsid w:val="00864F85"/>
    <w:rsid w:val="008745A2"/>
    <w:rsid w:val="00875E97"/>
    <w:rsid w:val="008817B4"/>
    <w:rsid w:val="008829FC"/>
    <w:rsid w:val="00886640"/>
    <w:rsid w:val="00891A4B"/>
    <w:rsid w:val="00894C20"/>
    <w:rsid w:val="00894D31"/>
    <w:rsid w:val="008A63F8"/>
    <w:rsid w:val="008A7475"/>
    <w:rsid w:val="008B10AA"/>
    <w:rsid w:val="008B3B28"/>
    <w:rsid w:val="008C046F"/>
    <w:rsid w:val="008C449E"/>
    <w:rsid w:val="008D5F20"/>
    <w:rsid w:val="008E70E4"/>
    <w:rsid w:val="008E7891"/>
    <w:rsid w:val="008F2211"/>
    <w:rsid w:val="008F6BAC"/>
    <w:rsid w:val="00913EB1"/>
    <w:rsid w:val="00914013"/>
    <w:rsid w:val="00946AF7"/>
    <w:rsid w:val="00950617"/>
    <w:rsid w:val="0095793D"/>
    <w:rsid w:val="00957A0B"/>
    <w:rsid w:val="00961774"/>
    <w:rsid w:val="009620A3"/>
    <w:rsid w:val="0097339B"/>
    <w:rsid w:val="0097387D"/>
    <w:rsid w:val="0097728B"/>
    <w:rsid w:val="0098454A"/>
    <w:rsid w:val="00985928"/>
    <w:rsid w:val="00993415"/>
    <w:rsid w:val="00995F92"/>
    <w:rsid w:val="009A6E25"/>
    <w:rsid w:val="009B0A8A"/>
    <w:rsid w:val="009B5C88"/>
    <w:rsid w:val="009C230B"/>
    <w:rsid w:val="009E3504"/>
    <w:rsid w:val="009E7A89"/>
    <w:rsid w:val="00A01401"/>
    <w:rsid w:val="00A0631E"/>
    <w:rsid w:val="00A117CF"/>
    <w:rsid w:val="00A165F7"/>
    <w:rsid w:val="00A17B92"/>
    <w:rsid w:val="00A2707B"/>
    <w:rsid w:val="00A36028"/>
    <w:rsid w:val="00A43A87"/>
    <w:rsid w:val="00A55D24"/>
    <w:rsid w:val="00A5722B"/>
    <w:rsid w:val="00A60488"/>
    <w:rsid w:val="00A633C5"/>
    <w:rsid w:val="00A639D4"/>
    <w:rsid w:val="00A941A9"/>
    <w:rsid w:val="00AA3248"/>
    <w:rsid w:val="00AA4351"/>
    <w:rsid w:val="00AC0B85"/>
    <w:rsid w:val="00AD2550"/>
    <w:rsid w:val="00AD3A7E"/>
    <w:rsid w:val="00AD766B"/>
    <w:rsid w:val="00AE652D"/>
    <w:rsid w:val="00AF42E8"/>
    <w:rsid w:val="00AF5027"/>
    <w:rsid w:val="00AF58EF"/>
    <w:rsid w:val="00B05D44"/>
    <w:rsid w:val="00B11AF6"/>
    <w:rsid w:val="00B131B0"/>
    <w:rsid w:val="00B16A04"/>
    <w:rsid w:val="00B26C0E"/>
    <w:rsid w:val="00B3078F"/>
    <w:rsid w:val="00B37054"/>
    <w:rsid w:val="00B45C17"/>
    <w:rsid w:val="00B525BC"/>
    <w:rsid w:val="00B93268"/>
    <w:rsid w:val="00B95E6F"/>
    <w:rsid w:val="00B96C36"/>
    <w:rsid w:val="00BA34C7"/>
    <w:rsid w:val="00BA47BC"/>
    <w:rsid w:val="00BA7D51"/>
    <w:rsid w:val="00BB649E"/>
    <w:rsid w:val="00BC2283"/>
    <w:rsid w:val="00BC7ECA"/>
    <w:rsid w:val="00BE23F1"/>
    <w:rsid w:val="00C015B1"/>
    <w:rsid w:val="00C01693"/>
    <w:rsid w:val="00C130E5"/>
    <w:rsid w:val="00C20185"/>
    <w:rsid w:val="00C36510"/>
    <w:rsid w:val="00C440E0"/>
    <w:rsid w:val="00C55ECD"/>
    <w:rsid w:val="00C648F3"/>
    <w:rsid w:val="00C72BDC"/>
    <w:rsid w:val="00C81515"/>
    <w:rsid w:val="00C93688"/>
    <w:rsid w:val="00C96F8E"/>
    <w:rsid w:val="00CA0527"/>
    <w:rsid w:val="00CB219A"/>
    <w:rsid w:val="00CD2D12"/>
    <w:rsid w:val="00CE5F88"/>
    <w:rsid w:val="00CF068D"/>
    <w:rsid w:val="00CF7110"/>
    <w:rsid w:val="00D000E7"/>
    <w:rsid w:val="00D05A44"/>
    <w:rsid w:val="00D14C29"/>
    <w:rsid w:val="00D3086D"/>
    <w:rsid w:val="00D30A39"/>
    <w:rsid w:val="00D41455"/>
    <w:rsid w:val="00D600FB"/>
    <w:rsid w:val="00D6747A"/>
    <w:rsid w:val="00D86B79"/>
    <w:rsid w:val="00D90F41"/>
    <w:rsid w:val="00DA150B"/>
    <w:rsid w:val="00DB5CD4"/>
    <w:rsid w:val="00DD461A"/>
    <w:rsid w:val="00DD6151"/>
    <w:rsid w:val="00DD7276"/>
    <w:rsid w:val="00DF35D0"/>
    <w:rsid w:val="00DF4E43"/>
    <w:rsid w:val="00DF6404"/>
    <w:rsid w:val="00E038B4"/>
    <w:rsid w:val="00E13AB5"/>
    <w:rsid w:val="00E26B3F"/>
    <w:rsid w:val="00E43698"/>
    <w:rsid w:val="00E45A8F"/>
    <w:rsid w:val="00E51979"/>
    <w:rsid w:val="00E55E1B"/>
    <w:rsid w:val="00E66B31"/>
    <w:rsid w:val="00E712D2"/>
    <w:rsid w:val="00E72AA9"/>
    <w:rsid w:val="00E7449C"/>
    <w:rsid w:val="00E82E57"/>
    <w:rsid w:val="00E8418C"/>
    <w:rsid w:val="00E853DE"/>
    <w:rsid w:val="00E87595"/>
    <w:rsid w:val="00EA34BD"/>
    <w:rsid w:val="00EB118C"/>
    <w:rsid w:val="00EB4E0B"/>
    <w:rsid w:val="00EC6A0F"/>
    <w:rsid w:val="00EF50F6"/>
    <w:rsid w:val="00F039D1"/>
    <w:rsid w:val="00F0455E"/>
    <w:rsid w:val="00F06CE3"/>
    <w:rsid w:val="00F06DD8"/>
    <w:rsid w:val="00F07C07"/>
    <w:rsid w:val="00F20216"/>
    <w:rsid w:val="00F26240"/>
    <w:rsid w:val="00F469E9"/>
    <w:rsid w:val="00F54618"/>
    <w:rsid w:val="00F65A93"/>
    <w:rsid w:val="00F67F86"/>
    <w:rsid w:val="00F77E9A"/>
    <w:rsid w:val="00F83EA3"/>
    <w:rsid w:val="00FA2732"/>
    <w:rsid w:val="00FA2C34"/>
    <w:rsid w:val="00FA5FAF"/>
    <w:rsid w:val="00FB07D1"/>
    <w:rsid w:val="00FC585B"/>
    <w:rsid w:val="00FE0BC0"/>
    <w:rsid w:val="00FE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337FD52"/>
  <w15:docId w15:val="{9CA5C1FF-764C-4B96-BE41-8CE61C14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EC5"/>
    <w:rPr>
      <w:sz w:val="24"/>
      <w:szCs w:val="24"/>
    </w:rPr>
  </w:style>
  <w:style w:type="paragraph" w:styleId="Heading1">
    <w:name w:val="heading 1"/>
    <w:basedOn w:val="Normal"/>
    <w:next w:val="Normal"/>
    <w:qFormat/>
    <w:rsid w:val="00FA2C34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qFormat/>
    <w:rsid w:val="00E55E1B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1401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A60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608A"/>
  </w:style>
  <w:style w:type="paragraph" w:styleId="TOC1">
    <w:name w:val="toc 1"/>
    <w:basedOn w:val="Normal"/>
    <w:next w:val="Normal"/>
    <w:autoRedefine/>
    <w:uiPriority w:val="39"/>
    <w:rsid w:val="005406A5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0A608A"/>
    <w:pPr>
      <w:ind w:left="240"/>
    </w:pPr>
  </w:style>
  <w:style w:type="character" w:styleId="Hyperlink">
    <w:name w:val="Hyperlink"/>
    <w:uiPriority w:val="99"/>
    <w:rsid w:val="000A608A"/>
    <w:rPr>
      <w:color w:val="0000FF"/>
      <w:u w:val="single"/>
    </w:rPr>
  </w:style>
  <w:style w:type="paragraph" w:styleId="Header">
    <w:name w:val="header"/>
    <w:basedOn w:val="Normal"/>
    <w:rsid w:val="000A4B0E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unhideWhenUsed/>
    <w:qFormat/>
    <w:rsid w:val="009620A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444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Grid3-Accent1">
    <w:name w:val="Medium Grid 3 Accent 1"/>
    <w:basedOn w:val="TableNormal"/>
    <w:uiPriority w:val="69"/>
    <w:rsid w:val="0044447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F42E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</w:rPr>
  </w:style>
  <w:style w:type="character" w:customStyle="1" w:styleId="FooterChar">
    <w:name w:val="Footer Char"/>
    <w:basedOn w:val="DefaultParagraphFont"/>
    <w:link w:val="Footer"/>
    <w:uiPriority w:val="99"/>
    <w:rsid w:val="00AF42E8"/>
    <w:rPr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521DF"/>
    <w:rPr>
      <w:color w:val="808080"/>
    </w:rPr>
  </w:style>
  <w:style w:type="paragraph" w:styleId="FootnoteText">
    <w:name w:val="footnote text"/>
    <w:basedOn w:val="Normal"/>
    <w:link w:val="FootnoteTextChar"/>
    <w:rsid w:val="00BB64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B649E"/>
    <w:rPr>
      <w:lang w:val="en-US" w:eastAsia="en-US"/>
    </w:rPr>
  </w:style>
  <w:style w:type="character" w:styleId="FootnoteReference">
    <w:name w:val="footnote reference"/>
    <w:basedOn w:val="DefaultParagraphFont"/>
    <w:rsid w:val="00BB649E"/>
    <w:rPr>
      <w:vertAlign w:val="superscript"/>
    </w:rPr>
  </w:style>
  <w:style w:type="paragraph" w:styleId="ListParagraph">
    <w:name w:val="List Paragraph"/>
    <w:basedOn w:val="Normal"/>
    <w:uiPriority w:val="34"/>
    <w:qFormat/>
    <w:rsid w:val="007769F0"/>
    <w:pPr>
      <w:ind w:left="720"/>
      <w:contextualSpacing/>
    </w:pPr>
  </w:style>
  <w:style w:type="character" w:styleId="CommentReference">
    <w:name w:val="annotation reference"/>
    <w:basedOn w:val="DefaultParagraphFont"/>
    <w:rsid w:val="002861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861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861B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861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861B2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2861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861B2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basedOn w:val="DefaultParagraphFont"/>
    <w:rsid w:val="00B525BC"/>
  </w:style>
  <w:style w:type="paragraph" w:styleId="TOC3">
    <w:name w:val="toc 3"/>
    <w:basedOn w:val="Normal"/>
    <w:next w:val="Normal"/>
    <w:autoRedefine/>
    <w:uiPriority w:val="39"/>
    <w:unhideWhenUsed/>
    <w:rsid w:val="0073089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C81515"/>
    <w:pPr>
      <w:contextualSpacing/>
    </w:pPr>
    <w:rPr>
      <w:rFonts w:eastAsiaTheme="majorEastAsia" w:cstheme="majorBidi"/>
      <w:b/>
      <w:i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C81515"/>
    <w:rPr>
      <w:rFonts w:eastAsiaTheme="majorEastAsia" w:cstheme="majorBidi"/>
      <w:b/>
      <w:i/>
      <w:spacing w:val="-10"/>
      <w:kern w:val="28"/>
      <w:sz w:val="32"/>
      <w:szCs w:val="56"/>
      <w:lang w:val="en-US" w:eastAsia="en-US"/>
    </w:rPr>
  </w:style>
  <w:style w:type="paragraph" w:styleId="BodyText">
    <w:name w:val="Body Text"/>
    <w:basedOn w:val="Normal"/>
    <w:link w:val="BodyTextChar"/>
    <w:rsid w:val="00914013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914013"/>
    <w:rPr>
      <w:rFonts w:ascii="Arial" w:hAnsi="Arial"/>
      <w:sz w:val="40"/>
      <w:lang w:val="sr-Cyrl-CS" w:eastAsia="en-US"/>
    </w:rPr>
  </w:style>
  <w:style w:type="character" w:customStyle="1" w:styleId="Heading5Char">
    <w:name w:val="Heading 5 Char"/>
    <w:basedOn w:val="DefaultParagraphFont"/>
    <w:link w:val="Heading5"/>
    <w:semiHidden/>
    <w:rsid w:val="00914013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7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541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785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katmil\Documents\Maturski%20rad%20s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8E8C1E-F4FE-42EE-838B-B45AB592139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Дим11</b:Tag>
    <b:SourceType>Book</b:SourceType>
    <b:Guid>{C8BF2AF6-4A1D-4BDC-9041-4783F56A31CF}</b:Guid>
    <b:Author>
      <b:Author>
        <b:NameList>
          <b:Person>
            <b:Last>Димитријевић</b:Last>
            <b:First>П</b:First>
          </b:Person>
          <b:Person>
            <b:Last>Гоцић</b:Last>
            <b:First>С.</b:First>
          </b:Person>
        </b:NameList>
      </b:Author>
    </b:Author>
    <b:Title>Физика Оптика</b:Title>
    <b:Year>2011</b:Year>
    <b:City>Ниш</b:City>
    <b:Publisher>СВЕН</b:Publisher>
    <b:StandardNumber>ISBN 978-86-6093-027-1</b:StandardNumber>
    <b:LCID>sr-Cyrl-RS</b:LCID>
    <b:RefOrder>2</b:RefOrder>
  </b:Source>
  <b:Source>
    <b:Tag>Nys13</b:Tag>
    <b:SourceType>Report</b:SourceType>
    <b:Guid>{D0C5BF1A-1EA1-4679-9D90-69A1FC071E9F}</b:Guid>
    <b:Title>Classification of Hand-Written Numeric Digits</b:Title>
    <b:Year>2013</b:Year>
    <b:Author>
      <b:Author>
        <b:NameList>
          <b:Person>
            <b:Last>Nyssa Aragon</b:Last>
            <b:First>William</b:First>
            <b:Middle>Lane, Fan Zhang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F2FD8DD-3167-4D93-9973-49A4FA2B4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Maturski rad sablon</Template>
  <TotalTime>122</TotalTime>
  <Pages>5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tamara</Company>
  <LinksUpToDate>false</LinksUpToDate>
  <CharactersWithSpaces>2169</CharactersWithSpaces>
  <SharedDoc>false</SharedDoc>
  <HLinks>
    <vt:vector size="78" baseType="variant"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_Toc191445183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_Toc191445182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_Toc191445181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_Toc191445180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_Toc191445179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_Toc191445178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_Toc191445177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_Toc191445176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_Toc191445175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_Toc191445174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_Toc191445173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_Toc191445172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_Toc191445171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v-katmil</dc:creator>
  <cp:lastModifiedBy>Bosko Curcin</cp:lastModifiedBy>
  <cp:revision>25</cp:revision>
  <cp:lastPrinted>2019-03-04T18:08:00Z</cp:lastPrinted>
  <dcterms:created xsi:type="dcterms:W3CDTF">2019-03-04T10:38:00Z</dcterms:created>
  <dcterms:modified xsi:type="dcterms:W3CDTF">2019-04-07T20:08:00Z</dcterms:modified>
</cp:coreProperties>
</file>