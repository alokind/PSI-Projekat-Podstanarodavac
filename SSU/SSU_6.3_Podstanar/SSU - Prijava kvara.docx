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5077A7">
        <w:rPr>
          <w:b/>
          <w:sz w:val="40"/>
          <w:szCs w:val="80"/>
        </w:rPr>
        <w:t>:</w:t>
      </w:r>
    </w:p>
    <w:p w:rsidR="0095793D" w:rsidRPr="0095793D" w:rsidRDefault="005077A7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Prijava </w:t>
      </w:r>
      <w:r w:rsidR="00013494">
        <w:rPr>
          <w:b/>
          <w:sz w:val="40"/>
          <w:szCs w:val="80"/>
        </w:rPr>
        <w:t>kvara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B7F54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016" w:history="1">
            <w:r w:rsidR="00DB7F54" w:rsidRPr="00CC21C4">
              <w:rPr>
                <w:rStyle w:val="Hyperlink"/>
                <w:noProof/>
              </w:rPr>
              <w:t>1.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UVOD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_Toc3127016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7" w:history="1">
            <w:r w:rsidR="00DB7F54" w:rsidRPr="00CC21C4">
              <w:rPr>
                <w:rStyle w:val="Hyperlink"/>
                <w:noProof/>
              </w:rPr>
              <w:t>1.1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Rezime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_Toc3127017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8" w:history="1">
            <w:r w:rsidR="00DB7F54" w:rsidRPr="00CC21C4">
              <w:rPr>
                <w:rStyle w:val="Hyperlink"/>
                <w:noProof/>
              </w:rPr>
              <w:t>1.2    Namena dokumenta i ciljne grupe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_Toc3127018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19" w:history="1">
            <w:r w:rsidR="00DB7F54" w:rsidRPr="00CC21C4">
              <w:rPr>
                <w:rStyle w:val="Hyperlink"/>
                <w:noProof/>
              </w:rPr>
              <w:t>2.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SCENARIO Prijava kvara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_Toc3127019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0" w:history="1">
            <w:r w:rsidR="00DB7F54" w:rsidRPr="00CC21C4">
              <w:rPr>
                <w:rStyle w:val="Hyperlink"/>
                <w:noProof/>
              </w:rPr>
              <w:t>2.1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Kratak opis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_Toc3127020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1" w:history="1">
            <w:r w:rsidR="00DB7F54" w:rsidRPr="00CC21C4">
              <w:rPr>
                <w:rStyle w:val="Hyperlink"/>
                <w:noProof/>
              </w:rPr>
              <w:t xml:space="preserve">2.2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Tok događaja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_Toc3127021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DB7F5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022" w:history="1">
            <w:r w:rsidRPr="00CC21C4">
              <w:rPr>
                <w:rStyle w:val="Hyperlink"/>
                <w:noProof/>
              </w:rPr>
              <w:t>2.2.1 Podstanar prijavio kvar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3" w:history="1">
            <w:r w:rsidR="00DB7F54" w:rsidRPr="00CC21C4">
              <w:rPr>
                <w:rStyle w:val="Hyperlink"/>
                <w:noProof/>
              </w:rPr>
              <w:t xml:space="preserve">2.3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Posebni zahtevi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_Toc3127023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4" w:history="1">
            <w:r w:rsidR="00DB7F54" w:rsidRPr="00CC21C4">
              <w:rPr>
                <w:rStyle w:val="Hyperlink"/>
                <w:noProof/>
              </w:rPr>
              <w:t xml:space="preserve">2.4 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Preduslovi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_Toc3127024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4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DB7F54" w:rsidRDefault="002F400A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025" w:history="1">
            <w:r w:rsidR="00DB7F54" w:rsidRPr="00CC21C4">
              <w:rPr>
                <w:rStyle w:val="Hyperlink"/>
                <w:noProof/>
              </w:rPr>
              <w:t>2.5</w:t>
            </w:r>
            <w:r w:rsidR="00DB7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7F54" w:rsidRPr="00CC21C4">
              <w:rPr>
                <w:rStyle w:val="Hyperlink"/>
                <w:noProof/>
              </w:rPr>
              <w:t>Posledice</w:t>
            </w:r>
            <w:r w:rsidR="00DB7F54">
              <w:rPr>
                <w:noProof/>
                <w:webHidden/>
              </w:rPr>
              <w:tab/>
            </w:r>
            <w:r w:rsidR="00DB7F54">
              <w:rPr>
                <w:noProof/>
                <w:webHidden/>
              </w:rPr>
              <w:fldChar w:fldCharType="begin"/>
            </w:r>
            <w:r w:rsidR="00DB7F54">
              <w:rPr>
                <w:noProof/>
                <w:webHidden/>
              </w:rPr>
              <w:instrText xml:space="preserve"> PAGEREF _Toc3127025 \h </w:instrText>
            </w:r>
            <w:r w:rsidR="00DB7F54">
              <w:rPr>
                <w:noProof/>
                <w:webHidden/>
              </w:rPr>
            </w:r>
            <w:r w:rsidR="00DB7F54">
              <w:rPr>
                <w:noProof/>
                <w:webHidden/>
              </w:rPr>
              <w:fldChar w:fldCharType="separate"/>
            </w:r>
            <w:r w:rsidR="00DB7F54">
              <w:rPr>
                <w:noProof/>
                <w:webHidden/>
              </w:rPr>
              <w:t>5</w:t>
            </w:r>
            <w:r w:rsidR="00DB7F54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7016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7017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013494">
        <w:rPr>
          <w:i/>
        </w:rPr>
        <w:t>Prijava kvara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7018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7019"/>
      <w:r>
        <w:t>2</w:t>
      </w:r>
      <w:r w:rsidR="00812951">
        <w:t>.</w:t>
      </w:r>
      <w:r w:rsidR="00812951">
        <w:tab/>
      </w:r>
      <w:r>
        <w:t xml:space="preserve">SCENARIO </w:t>
      </w:r>
      <w:r w:rsidR="00591977">
        <w:t>Prijava kvara</w:t>
      </w:r>
      <w:bookmarkEnd w:id="5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6" w:name="_Toc3127020"/>
      <w:r w:rsidRPr="009E7A89">
        <w:t>2.1</w:t>
      </w:r>
      <w:r>
        <w:tab/>
        <w:t>Kratak opis</w:t>
      </w:r>
      <w:bookmarkEnd w:id="6"/>
    </w:p>
    <w:p w:rsidR="009E7A89" w:rsidRDefault="009E7A89" w:rsidP="009E7A89">
      <w:r>
        <w:rPr>
          <w:b/>
          <w:i/>
          <w:sz w:val="32"/>
        </w:rPr>
        <w:tab/>
      </w:r>
      <w:r w:rsidR="004F3FC8" w:rsidRPr="003E2C9F">
        <w:rPr>
          <w:sz w:val="72"/>
          <w:szCs w:val="72"/>
        </w:rPr>
        <w:t>P</w:t>
      </w:r>
      <w:r w:rsidR="004F3FC8" w:rsidRPr="004F3FC8">
        <w:t>odstanar</w:t>
      </w:r>
      <w:r w:rsidR="00013494">
        <w:t xml:space="preserve"> može da prijavi kvar u stanu</w:t>
      </w:r>
      <w:r w:rsidR="005077A7">
        <w:t xml:space="preserve"> popunjavanjem zadate</w:t>
      </w:r>
      <w:r w:rsidR="009A689C">
        <w:t xml:space="preserve"> forme. </w:t>
      </w:r>
    </w:p>
    <w:p w:rsidR="003E2C9F" w:rsidRDefault="003E2C9F" w:rsidP="009E7A89"/>
    <w:p w:rsidR="00B66236" w:rsidRDefault="003E2C9F" w:rsidP="00B66236">
      <w:pPr>
        <w:pStyle w:val="Heading2"/>
      </w:pPr>
      <w:bookmarkStart w:id="7" w:name="_Toc3127021"/>
      <w:r>
        <w:t xml:space="preserve">2.2 </w:t>
      </w:r>
      <w:r>
        <w:tab/>
        <w:t>Tok događaja</w:t>
      </w:r>
      <w:bookmarkEnd w:id="7"/>
    </w:p>
    <w:p w:rsidR="00B66236" w:rsidRPr="00B66236" w:rsidRDefault="00B66236" w:rsidP="00B66236">
      <w:pPr>
        <w:pStyle w:val="Heading2"/>
      </w:pPr>
      <w:r>
        <w:tab/>
      </w:r>
      <w:bookmarkStart w:id="8" w:name="_Toc3127022"/>
      <w:r w:rsidRPr="00B66236">
        <w:rPr>
          <w:sz w:val="28"/>
        </w:rPr>
        <w:t>2.2.1 Podstanar prijavio kvar</w:t>
      </w:r>
      <w:bookmarkEnd w:id="8"/>
    </w:p>
    <w:p w:rsidR="003E2C9F" w:rsidRDefault="003E2C9F" w:rsidP="009E7A89">
      <w:r>
        <w:rPr>
          <w:b/>
          <w:i/>
          <w:sz w:val="32"/>
        </w:rPr>
        <w:tab/>
      </w: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3E11F4" w:rsidRDefault="00076A32" w:rsidP="00B66236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 w:rsidR="00013494">
        <w:t>dobija formu u koju unosi</w:t>
      </w:r>
      <w:r w:rsidR="00497ADA">
        <w:t xml:space="preserve"> opis</w:t>
      </w:r>
      <w:r w:rsidR="003E11F4">
        <w:t xml:space="preserve"> problema</w:t>
      </w:r>
    </w:p>
    <w:p w:rsidR="004B7C66" w:rsidRDefault="003E11F4" w:rsidP="00B66236">
      <w:pPr>
        <w:pStyle w:val="ListParagraph"/>
        <w:numPr>
          <w:ilvl w:val="3"/>
          <w:numId w:val="3"/>
        </w:numPr>
      </w:pPr>
      <w:r>
        <w:t>Podstanar unosi</w:t>
      </w:r>
      <w:bookmarkStart w:id="9" w:name="_GoBack"/>
      <w:bookmarkEnd w:id="9"/>
      <w:r w:rsidR="00EF3FBE">
        <w:t xml:space="preserve"> i naziv</w:t>
      </w:r>
      <w:r w:rsidR="00497ADA">
        <w:t xml:space="preserve"> problema</w:t>
      </w:r>
      <w:r w:rsidR="00076A32">
        <w:t xml:space="preserve"> </w:t>
      </w:r>
    </w:p>
    <w:p w:rsidR="00A5722B" w:rsidRDefault="00497ADA" w:rsidP="00B66236">
      <w:pPr>
        <w:pStyle w:val="ListParagraph"/>
        <w:numPr>
          <w:ilvl w:val="3"/>
          <w:numId w:val="3"/>
        </w:numPr>
      </w:pPr>
      <w:r>
        <w:t>Pritiskom na dugme “Po</w:t>
      </w:r>
      <w:r>
        <w:rPr>
          <w:lang w:val="sr-Latn-RS"/>
        </w:rPr>
        <w:t>šalji</w:t>
      </w:r>
      <w:r>
        <w:t>”, poruka o kvaru se šalje stanodavcu</w:t>
      </w:r>
    </w:p>
    <w:p w:rsidR="00A5722B" w:rsidRPr="00497ADA" w:rsidRDefault="00A5722B" w:rsidP="00497ADA">
      <w:pPr>
        <w:pStyle w:val="Heading2"/>
      </w:pPr>
      <w:bookmarkStart w:id="10" w:name="_Toc3127023"/>
      <w:r w:rsidRPr="00A5722B">
        <w:t xml:space="preserve">2.3 </w:t>
      </w:r>
      <w:r w:rsidRPr="00A5722B">
        <w:tab/>
        <w:t>Posebni zahtevi</w:t>
      </w:r>
      <w:bookmarkEnd w:id="10"/>
    </w:p>
    <w:p w:rsidR="00A5722B" w:rsidRDefault="00497ADA" w:rsidP="00A5722B">
      <w:pPr>
        <w:ind w:left="720"/>
        <w:jc w:val="both"/>
      </w:pPr>
      <w:r>
        <w:rPr>
          <w:position w:val="-6"/>
          <w:sz w:val="70"/>
        </w:rPr>
        <w:t>N</w:t>
      </w:r>
      <w:r w:rsidRPr="00497ADA">
        <w:rPr>
          <w:position w:val="-6"/>
        </w:rPr>
        <w:t>ema</w:t>
      </w:r>
      <w:r w:rsidR="00A5722B">
        <w:t>.</w:t>
      </w:r>
    </w:p>
    <w:p w:rsidR="008E7891" w:rsidRDefault="008E7891" w:rsidP="008E7891">
      <w:pPr>
        <w:jc w:val="both"/>
      </w:pPr>
    </w:p>
    <w:p w:rsidR="008E7891" w:rsidRDefault="008E7891" w:rsidP="00AD766B">
      <w:pPr>
        <w:pStyle w:val="Heading2"/>
      </w:pPr>
      <w:bookmarkStart w:id="11" w:name="_Toc3127024"/>
      <w:r w:rsidRPr="008E7891">
        <w:t xml:space="preserve">2.4 </w:t>
      </w:r>
      <w:r w:rsidRPr="008E7891">
        <w:tab/>
        <w:t>Preduslovi</w:t>
      </w:r>
      <w:bookmarkEnd w:id="11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1E352F">
      <w:pPr>
        <w:ind w:left="720"/>
        <w:jc w:val="both"/>
      </w:pPr>
      <w:r>
        <w:t xml:space="preserve">re nego što </w:t>
      </w:r>
      <w:r w:rsidR="00C10227">
        <w:t>pošalje poruku o kvaru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2" w:name="_Toc3127025"/>
      <w:r w:rsidRPr="00CF7110">
        <w:lastRenderedPageBreak/>
        <w:t>2.5</w:t>
      </w:r>
      <w:r w:rsidRPr="00CF7110">
        <w:tab/>
        <w:t>Posledice</w:t>
      </w:r>
      <w:bookmarkEnd w:id="12"/>
    </w:p>
    <w:p w:rsidR="00CF7110" w:rsidRPr="00CF7110" w:rsidRDefault="00CF7110" w:rsidP="008E7891">
      <w:pPr>
        <w:jc w:val="both"/>
      </w:pPr>
      <w:r>
        <w:tab/>
      </w:r>
      <w:r w:rsidRPr="000C644D">
        <w:rPr>
          <w:sz w:val="72"/>
        </w:rPr>
        <w:t>U</w:t>
      </w:r>
      <w:r>
        <w:t xml:space="preserve"> bazu ćemo dodati sve podatke</w:t>
      </w:r>
      <w:r w:rsidR="00E27B53">
        <w:t xml:space="preserve"> vezane za kvar</w:t>
      </w:r>
      <w:r w:rsidR="00333984"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00A" w:rsidRDefault="002F400A">
      <w:r>
        <w:separator/>
      </w:r>
    </w:p>
  </w:endnote>
  <w:endnote w:type="continuationSeparator" w:id="0">
    <w:p w:rsidR="002F400A" w:rsidRDefault="002F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E11F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2F400A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00A" w:rsidRDefault="002F400A">
      <w:r>
        <w:separator/>
      </w:r>
    </w:p>
  </w:footnote>
  <w:footnote w:type="continuationSeparator" w:id="0">
    <w:p w:rsidR="002F400A" w:rsidRDefault="002F4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2F400A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2F400A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13494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E07BC"/>
    <w:rsid w:val="000F0C95"/>
    <w:rsid w:val="000F6B2D"/>
    <w:rsid w:val="000F6EFA"/>
    <w:rsid w:val="00105389"/>
    <w:rsid w:val="001269AB"/>
    <w:rsid w:val="0013215E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2F400A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1F4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97ADA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077A7"/>
    <w:rsid w:val="0052563C"/>
    <w:rsid w:val="00526F48"/>
    <w:rsid w:val="005273AA"/>
    <w:rsid w:val="00530EA3"/>
    <w:rsid w:val="005406A5"/>
    <w:rsid w:val="00546A5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1977"/>
    <w:rsid w:val="00593237"/>
    <w:rsid w:val="005A6114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89C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2BA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66236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0227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6F8E"/>
    <w:rsid w:val="00CA0527"/>
    <w:rsid w:val="00CA45F4"/>
    <w:rsid w:val="00CB219A"/>
    <w:rsid w:val="00CD2D12"/>
    <w:rsid w:val="00CE5F88"/>
    <w:rsid w:val="00CF068D"/>
    <w:rsid w:val="00CF7110"/>
    <w:rsid w:val="00D000E7"/>
    <w:rsid w:val="00D05A44"/>
    <w:rsid w:val="00D12FB7"/>
    <w:rsid w:val="00D14C29"/>
    <w:rsid w:val="00D3086D"/>
    <w:rsid w:val="00D30A39"/>
    <w:rsid w:val="00D41455"/>
    <w:rsid w:val="00D53A0E"/>
    <w:rsid w:val="00D6747A"/>
    <w:rsid w:val="00D86B79"/>
    <w:rsid w:val="00D90F41"/>
    <w:rsid w:val="00DA150B"/>
    <w:rsid w:val="00DB5CD4"/>
    <w:rsid w:val="00DB7F5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27B53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3FBE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0696ABB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C3C8FE-A52C-4464-A606-1A26B9C9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119</TotalTime>
  <Pages>5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2024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23</cp:revision>
  <cp:lastPrinted>2019-03-04T18:08:00Z</cp:lastPrinted>
  <dcterms:created xsi:type="dcterms:W3CDTF">2019-03-04T10:38:00Z</dcterms:created>
  <dcterms:modified xsi:type="dcterms:W3CDTF">2019-04-07T20:09:00Z</dcterms:modified>
</cp:coreProperties>
</file>